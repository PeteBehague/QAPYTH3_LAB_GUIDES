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CE0E" w14:textId="77777777" w:rsidR="00337BC2" w:rsidRPr="002F0B14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2F0B14">
        <w:rPr>
          <w:rFonts w:ascii="Krana Fat B" w:hAnsi="Krana Fat B"/>
          <w:color w:val="004050"/>
          <w:sz w:val="40"/>
        </w:rPr>
        <w:t xml:space="preserve">Exercise </w:t>
      </w:r>
      <w:r w:rsidR="0064129D" w:rsidRPr="002F0B14">
        <w:rPr>
          <w:rFonts w:ascii="Krana Fat B" w:hAnsi="Krana Fat B"/>
          <w:color w:val="004050"/>
          <w:sz w:val="40"/>
        </w:rPr>
        <w:t>1</w:t>
      </w:r>
      <w:r w:rsidR="000F60E8" w:rsidRPr="002F0B14">
        <w:rPr>
          <w:rFonts w:ascii="Krana Fat B" w:hAnsi="Krana Fat B"/>
          <w:color w:val="004050"/>
          <w:sz w:val="40"/>
        </w:rPr>
        <w:t>3</w:t>
      </w:r>
      <w:r w:rsidRPr="002F0B14">
        <w:rPr>
          <w:rFonts w:ascii="Krana Fat B" w:hAnsi="Krana Fat B"/>
          <w:color w:val="004050"/>
          <w:sz w:val="40"/>
        </w:rPr>
        <w:t xml:space="preserve"> – </w:t>
      </w:r>
      <w:r w:rsidR="0064129D" w:rsidRPr="002F0B14">
        <w:rPr>
          <w:rFonts w:ascii="Krana Fat B" w:hAnsi="Krana Fat B"/>
          <w:color w:val="004050"/>
          <w:sz w:val="40"/>
        </w:rPr>
        <w:t>Multitasking</w:t>
      </w:r>
    </w:p>
    <w:p w14:paraId="074BC243" w14:textId="77777777" w:rsidR="00337BC2" w:rsidRPr="002F0B14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2F0B14">
        <w:rPr>
          <w:rFonts w:ascii="Montserrat" w:hAnsi="Montserrat" w:cs="Arial"/>
          <w:color w:val="004050"/>
          <w:sz w:val="22"/>
        </w:rPr>
        <w:t>Objective</w:t>
      </w:r>
    </w:p>
    <w:p w14:paraId="00682949" w14:textId="77777777" w:rsidR="0064129D" w:rsidRPr="002F0B14" w:rsidRDefault="0064129D" w:rsidP="0064129D">
      <w:pPr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To run external programs, in this case other Python scripts, using a variety of methods, first using the </w:t>
      </w:r>
      <w:r w:rsidRPr="002F0B14">
        <w:rPr>
          <w:rFonts w:ascii="Montserrat Light" w:hAnsi="Montserrat Light" w:cs="Arial"/>
          <w:b/>
        </w:rPr>
        <w:t>subprocess</w:t>
      </w:r>
      <w:r w:rsidRPr="002F0B14">
        <w:rPr>
          <w:rFonts w:ascii="Montserrat Light" w:hAnsi="Montserrat Light" w:cs="Arial"/>
        </w:rPr>
        <w:t xml:space="preserve"> module and then using </w:t>
      </w:r>
      <w:r w:rsidRPr="002F0B14">
        <w:rPr>
          <w:rFonts w:ascii="Montserrat Light" w:hAnsi="Montserrat Light" w:cs="Arial"/>
          <w:b/>
        </w:rPr>
        <w:t>multiprocessing</w:t>
      </w:r>
      <w:r w:rsidRPr="002F0B14">
        <w:rPr>
          <w:rFonts w:ascii="Montserrat Light" w:hAnsi="Montserrat Light" w:cs="Arial"/>
        </w:rPr>
        <w:t>.</w:t>
      </w:r>
    </w:p>
    <w:p w14:paraId="370477B0" w14:textId="77777777" w:rsidR="00DF2FFE" w:rsidRPr="002F0B14" w:rsidRDefault="00337BC2" w:rsidP="00DF2FFE">
      <w:pPr>
        <w:pStyle w:val="QATemplateHeadingTwo"/>
        <w:rPr>
          <w:rFonts w:ascii="Montserrat" w:hAnsi="Montserrat" w:cs="Arial"/>
          <w:sz w:val="22"/>
        </w:rPr>
      </w:pPr>
      <w:r w:rsidRPr="002F0B14">
        <w:rPr>
          <w:rFonts w:ascii="Montserrat" w:hAnsi="Montserrat" w:cs="Arial"/>
          <w:color w:val="004050"/>
          <w:sz w:val="22"/>
        </w:rPr>
        <w:t>Questions</w:t>
      </w:r>
    </w:p>
    <w:p w14:paraId="41706E2F" w14:textId="27FA976F" w:rsidR="00DF2FFE" w:rsidRPr="002F0B14" w:rsidRDefault="00DF2FFE" w:rsidP="00464AAC">
      <w:pPr>
        <w:pStyle w:val="ListParagraph"/>
        <w:numPr>
          <w:ilvl w:val="0"/>
          <w:numId w:val="18"/>
        </w:numPr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In the </w:t>
      </w:r>
      <w:r w:rsidRPr="002F0B14">
        <w:rPr>
          <w:rFonts w:ascii="Montserrat Light" w:hAnsi="Montserrat Light" w:cs="Courier New"/>
          <w:b/>
        </w:rPr>
        <w:t>labs</w:t>
      </w:r>
      <w:r w:rsidRPr="002F0B14">
        <w:rPr>
          <w:rFonts w:ascii="Montserrat Light" w:hAnsi="Montserrat Light" w:cs="Arial"/>
        </w:rPr>
        <w:t xml:space="preserve"> or (on Linux) your home directory</w:t>
      </w:r>
      <w:r w:rsidR="00E81041" w:rsidRPr="002F0B14">
        <w:rPr>
          <w:rFonts w:ascii="Montserrat Light" w:hAnsi="Montserrat Light" w:cs="Arial"/>
        </w:rPr>
        <w:t>,</w:t>
      </w:r>
      <w:r w:rsidRPr="002F0B14">
        <w:rPr>
          <w:rFonts w:ascii="Montserrat Light" w:hAnsi="Montserrat Light" w:cs="Arial"/>
        </w:rPr>
        <w:t xml:space="preserve"> you will find a simple Python program, </w:t>
      </w:r>
      <w:r w:rsidRPr="002F0B14">
        <w:rPr>
          <w:rFonts w:ascii="Montserrat Light" w:hAnsi="Montserrat Light" w:cs="Arial"/>
          <w:b/>
          <w:bCs/>
        </w:rPr>
        <w:t>client.py</w:t>
      </w:r>
      <w:r w:rsidRPr="002F0B14">
        <w:rPr>
          <w:rFonts w:ascii="Montserrat Light" w:hAnsi="Montserrat Light" w:cs="Arial"/>
        </w:rPr>
        <w:t>, which lists files to STDOUT. The name of the file is specified at the command line, and if it cannot be read then an error is returned, using exit.</w:t>
      </w:r>
    </w:p>
    <w:p w14:paraId="113FE1BC" w14:textId="5AA3791D" w:rsidR="00DF2FFE" w:rsidRPr="002F0B14" w:rsidRDefault="00DF2FFE" w:rsidP="00464AAC">
      <w:pPr>
        <w:numPr>
          <w:ilvl w:val="0"/>
          <w:numId w:val="15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Now call the Python program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fr</w:t>
      </w:r>
      <w:r w:rsidR="00E81041" w:rsidRPr="002F0B14">
        <w:rPr>
          <w:rFonts w:ascii="Montserrat Light" w:hAnsi="Montserrat Light" w:cs="Arial"/>
        </w:rPr>
        <w:t>om another, passing a filename.</w:t>
      </w:r>
      <w:r w:rsidRPr="002F0B14">
        <w:rPr>
          <w:rFonts w:ascii="Montserrat Light" w:hAnsi="Montserrat Light" w:cs="Arial"/>
        </w:rPr>
        <w:t xml:space="preserve"> If you can't think of a file to list, use the current program, or use the 'words' file.  </w:t>
      </w:r>
    </w:p>
    <w:p w14:paraId="5AC3A8E9" w14:textId="77777777" w:rsidR="00464AAC" w:rsidRPr="002F0B14" w:rsidRDefault="00464AAC" w:rsidP="00464AAC">
      <w:pPr>
        <w:spacing w:after="0" w:line="240" w:lineRule="auto"/>
        <w:ind w:left="1080"/>
        <w:rPr>
          <w:rFonts w:ascii="Montserrat Light" w:hAnsi="Montserrat Light" w:cs="Arial"/>
        </w:rPr>
      </w:pPr>
    </w:p>
    <w:p w14:paraId="1F33D4A7" w14:textId="77777777" w:rsidR="00DF2FFE" w:rsidRPr="002F0B14" w:rsidRDefault="00DF2FFE" w:rsidP="00464AAC">
      <w:pPr>
        <w:spacing w:after="0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Output an error message if, for some reason, the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fails.  </w:t>
      </w:r>
    </w:p>
    <w:p w14:paraId="2271D4A0" w14:textId="77777777" w:rsidR="00DF2FFE" w:rsidRPr="002F0B14" w:rsidRDefault="00DF2FFE" w:rsidP="00464AAC">
      <w:pPr>
        <w:spacing w:after="0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Test this by:</w:t>
      </w:r>
    </w:p>
    <w:p w14:paraId="03F6BC52" w14:textId="77777777" w:rsidR="00DF2FFE" w:rsidRPr="002F0B14" w:rsidRDefault="00DF2FFE" w:rsidP="00464AAC">
      <w:pPr>
        <w:spacing w:after="0"/>
        <w:ind w:left="1080" w:firstLine="72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passing a non-existent file name</w:t>
      </w:r>
    </w:p>
    <w:p w14:paraId="2BA34020" w14:textId="77777777" w:rsidR="00DF2FFE" w:rsidRPr="002F0B14" w:rsidRDefault="00DF2FFE" w:rsidP="00464AAC">
      <w:pPr>
        <w:spacing w:after="0"/>
        <w:ind w:left="1080" w:firstLine="72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calling a non-existent program</w:t>
      </w:r>
    </w:p>
    <w:p w14:paraId="30DFD727" w14:textId="77777777" w:rsidR="00464AAC" w:rsidRPr="002F0B14" w:rsidRDefault="00464AAC" w:rsidP="00464AAC">
      <w:pPr>
        <w:spacing w:after="0"/>
        <w:ind w:left="1080" w:firstLine="720"/>
        <w:rPr>
          <w:rFonts w:ascii="Montserrat Light" w:hAnsi="Montserrat Light" w:cs="Arial"/>
        </w:rPr>
      </w:pPr>
    </w:p>
    <w:p w14:paraId="164DD09B" w14:textId="77777777" w:rsidR="00DF2FFE" w:rsidRPr="002F0B14" w:rsidRDefault="00DF2FFE" w:rsidP="00464AAC">
      <w:pPr>
        <w:numPr>
          <w:ilvl w:val="0"/>
          <w:numId w:val="15"/>
        </w:numPr>
        <w:spacing w:after="0" w:line="240" w:lineRule="auto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Modify the calling program to use a pipe and capture its output in a list.   Print out the number of lines returned by the</w:t>
      </w:r>
      <w:r w:rsidRPr="002F0B14">
        <w:rPr>
          <w:rFonts w:ascii="Montserrat Light" w:hAnsi="Montserrat Light" w:cs="Arial"/>
          <w:b/>
        </w:rPr>
        <w:t xml:space="preserve">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program.  Test as before. </w:t>
      </w:r>
    </w:p>
    <w:p w14:paraId="42489131" w14:textId="77777777" w:rsidR="00DF2FFE" w:rsidRPr="002F0B14" w:rsidRDefault="00DF2FFE" w:rsidP="00DF2FFE">
      <w:pPr>
        <w:rPr>
          <w:rFonts w:ascii="Montserrat Light" w:hAnsi="Montserrat Light" w:cs="Arial"/>
        </w:rPr>
      </w:pPr>
    </w:p>
    <w:p w14:paraId="74F6D831" w14:textId="10A8FF2F" w:rsidR="00DF2FFE" w:rsidRPr="002F0B14" w:rsidRDefault="00DF2FFE" w:rsidP="00464AAC">
      <w:pPr>
        <w:pStyle w:val="NormalIndent"/>
        <w:numPr>
          <w:ilvl w:val="0"/>
          <w:numId w:val="18"/>
        </w:numPr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The purpose of this exercise is to experiment with different scenarios using the </w:t>
      </w:r>
      <w:r w:rsidRPr="002F0B14">
        <w:rPr>
          <w:rFonts w:ascii="Montserrat Light" w:hAnsi="Montserrat Light" w:cs="Arial"/>
          <w:b/>
          <w:sz w:val="22"/>
          <w:szCs w:val="22"/>
        </w:rPr>
        <w:t>multiprocessing</w:t>
      </w:r>
      <w:r w:rsidR="00E81041" w:rsidRPr="002F0B14">
        <w:rPr>
          <w:rFonts w:ascii="Montserrat Light" w:hAnsi="Montserrat Light" w:cs="Arial"/>
          <w:sz w:val="22"/>
          <w:szCs w:val="22"/>
        </w:rPr>
        <w:t xml:space="preserve"> module.</w:t>
      </w:r>
      <w:r w:rsidRPr="002F0B14">
        <w:rPr>
          <w:rFonts w:ascii="Montserrat Light" w:hAnsi="Montserrat Light" w:cs="Arial"/>
          <w:sz w:val="22"/>
          <w:szCs w:val="22"/>
        </w:rPr>
        <w:t xml:space="preserve"> This is best demonstrated using a multi-core machine, so you might first like to check if that is the case. If </w:t>
      </w:r>
      <w:r w:rsidR="001206F2" w:rsidRPr="002F0B14">
        <w:rPr>
          <w:rFonts w:ascii="Montserrat Light" w:hAnsi="Montserrat Light" w:cs="Arial"/>
          <w:sz w:val="22"/>
          <w:szCs w:val="22"/>
        </w:rPr>
        <w:t>not,</w:t>
      </w:r>
      <w:r w:rsidRPr="002F0B14">
        <w:rPr>
          <w:rFonts w:ascii="Montserrat Light" w:hAnsi="Montserrat Light" w:cs="Arial"/>
          <w:sz w:val="22"/>
          <w:szCs w:val="22"/>
        </w:rPr>
        <w:t xml:space="preserve"> then the exercise is still valid, but not quite so interesting.</w:t>
      </w:r>
    </w:p>
    <w:p w14:paraId="3CD0D65F" w14:textId="75D7B2C7" w:rsidR="00DF2FFE" w:rsidRPr="002F0B14" w:rsidRDefault="00DF2FFE" w:rsidP="00464AAC">
      <w:pPr>
        <w:pStyle w:val="NormalIndent"/>
        <w:ind w:left="36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b/>
          <w:sz w:val="22"/>
          <w:szCs w:val="22"/>
        </w:rPr>
        <w:t>Note</w:t>
      </w:r>
      <w:r w:rsidRPr="002F0B14">
        <w:rPr>
          <w:rFonts w:ascii="Montserrat Light" w:hAnsi="Montserrat Light" w:cs="Arial"/>
          <w:sz w:val="22"/>
          <w:szCs w:val="22"/>
        </w:rPr>
        <w:t>: IDLE, and some other IDEs, does not display output from the child processes run</w:t>
      </w:r>
      <w:r w:rsidR="00E81041" w:rsidRPr="002F0B14">
        <w:rPr>
          <w:rFonts w:ascii="Montserrat Light" w:hAnsi="Montserrat Light" w:cs="Arial"/>
          <w:sz w:val="22"/>
          <w:szCs w:val="22"/>
        </w:rPr>
        <w:t xml:space="preserve"> by the multiprocessing module.</w:t>
      </w:r>
      <w:r w:rsidRPr="002F0B14">
        <w:rPr>
          <w:rFonts w:ascii="Montserrat Light" w:hAnsi="Montserrat Light" w:cs="Arial"/>
          <w:sz w:val="22"/>
          <w:szCs w:val="22"/>
        </w:rPr>
        <w:t xml:space="preserve"> </w:t>
      </w:r>
      <w:r w:rsidR="001206F2" w:rsidRPr="002F0B14">
        <w:rPr>
          <w:rFonts w:ascii="Montserrat Light" w:hAnsi="Montserrat Light" w:cs="Arial"/>
          <w:sz w:val="22"/>
          <w:szCs w:val="22"/>
        </w:rPr>
        <w:t>So,</w:t>
      </w:r>
      <w:r w:rsidRPr="002F0B14">
        <w:rPr>
          <w:rFonts w:ascii="Montserrat Light" w:hAnsi="Montserrat Light" w:cs="Arial"/>
          <w:sz w:val="22"/>
          <w:szCs w:val="22"/>
        </w:rPr>
        <w:t xml:space="preserve"> run your code from the command-line.</w:t>
      </w:r>
    </w:p>
    <w:p w14:paraId="32BCDD0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 w:cs="Arial"/>
          <w:sz w:val="22"/>
          <w:szCs w:val="22"/>
        </w:rPr>
      </w:pPr>
    </w:p>
    <w:p w14:paraId="1278C35E" w14:textId="2D6DCEA5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Word prefixe</w:t>
      </w:r>
      <w:r w:rsidRPr="002F0B14">
        <w:rPr>
          <w:rFonts w:ascii="Montserrat Light" w:hAnsi="Montserrat Light"/>
          <w:sz w:val="22"/>
          <w:szCs w:val="22"/>
        </w:rPr>
        <w:t xml:space="preserve">s are also called </w:t>
      </w:r>
      <w:r w:rsidRPr="002F0B14">
        <w:rPr>
          <w:rFonts w:ascii="Montserrat Light" w:hAnsi="Montserrat Light"/>
          <w:i/>
          <w:sz w:val="22"/>
          <w:szCs w:val="22"/>
        </w:rPr>
        <w:t>stems</w:t>
      </w:r>
      <w:r w:rsidRPr="002F0B14">
        <w:rPr>
          <w:rFonts w:ascii="Montserrat Light" w:hAnsi="Montserrat Light"/>
          <w:sz w:val="22"/>
          <w:szCs w:val="22"/>
        </w:rPr>
        <w:t xml:space="preserve">. We have written a program, </w:t>
      </w:r>
      <w:r w:rsidRPr="002F0B14">
        <w:rPr>
          <w:rFonts w:ascii="Montserrat Light" w:hAnsi="Montserrat Light" w:cs="Courier New"/>
          <w:b/>
          <w:sz w:val="22"/>
          <w:szCs w:val="22"/>
        </w:rPr>
        <w:t>stems.py</w:t>
      </w:r>
      <w:r w:rsidRPr="002F0B14">
        <w:rPr>
          <w:rFonts w:ascii="Montserrat Light" w:hAnsi="Montserrat Light"/>
          <w:sz w:val="22"/>
          <w:szCs w:val="22"/>
        </w:rPr>
        <w:t xml:space="preserve">, that reads the words file and generates the most popular stems of 2 </w:t>
      </w:r>
      <w:proofErr w:type="spellStart"/>
      <w:r w:rsidRPr="002F0B14">
        <w:rPr>
          <w:rFonts w:ascii="Montserrat Light" w:hAnsi="Montserrat Light"/>
          <w:sz w:val="22"/>
          <w:szCs w:val="22"/>
        </w:rPr>
        <w:t xml:space="preserve">to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proofErr w:type="spellEnd"/>
      <w:r w:rsidR="00E81041" w:rsidRPr="002F0B14">
        <w:rPr>
          <w:rFonts w:ascii="Montserrat Light" w:hAnsi="Montserrat Light"/>
          <w:sz w:val="22"/>
          <w:szCs w:val="22"/>
        </w:rPr>
        <w:t xml:space="preserve"> characters long. </w:t>
      </w:r>
      <w:r w:rsidRPr="002F0B14">
        <w:rPr>
          <w:rFonts w:ascii="Montserrat Light" w:hAnsi="Montserrat Light"/>
          <w:sz w:val="22"/>
          <w:szCs w:val="22"/>
        </w:rPr>
        <w:t xml:space="preserve">It uses the </w:t>
      </w:r>
      <w:proofErr w:type="spellStart"/>
      <w:r w:rsidRPr="002F0B14">
        <w:rPr>
          <w:rFonts w:ascii="Montserrat Light" w:hAnsi="Montserrat Light" w:cs="Courier New"/>
          <w:b/>
          <w:sz w:val="22"/>
          <w:szCs w:val="22"/>
        </w:rPr>
        <w:t>mytimer</w:t>
      </w:r>
      <w:proofErr w:type="spellEnd"/>
      <w:r w:rsidRPr="002F0B14">
        <w:rPr>
          <w:rFonts w:ascii="Montserrat Light" w:hAnsi="Montserrat Light"/>
          <w:sz w:val="22"/>
          <w:szCs w:val="22"/>
        </w:rPr>
        <w:t xml:space="preserve"> module we created in a previous exercise, which you should make available.</w:t>
      </w:r>
    </w:p>
    <w:p w14:paraId="3DEBB4D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168608E2" w14:textId="57D31479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Run the supplied </w:t>
      </w:r>
      <w:r w:rsidRPr="002F0B14">
        <w:rPr>
          <w:rFonts w:ascii="Montserrat Light" w:hAnsi="Montserrat Light" w:cs="Courier New"/>
          <w:b/>
          <w:sz w:val="22"/>
          <w:szCs w:val="22"/>
        </w:rPr>
        <w:t>stems.py</w:t>
      </w:r>
      <w:r w:rsidRPr="002F0B14">
        <w:rPr>
          <w:rFonts w:ascii="Montserrat Light" w:hAnsi="Montserrat Light"/>
          <w:sz w:val="22"/>
          <w:szCs w:val="22"/>
        </w:rPr>
        <w:t xml:space="preserve"> pr</w:t>
      </w:r>
      <w:r w:rsidR="00E81041" w:rsidRPr="002F0B14">
        <w:rPr>
          <w:rFonts w:ascii="Montserrat Light" w:hAnsi="Montserrat Light"/>
          <w:sz w:val="22"/>
          <w:szCs w:val="22"/>
        </w:rPr>
        <w:t xml:space="preserve">ogram and note the time taken. </w:t>
      </w:r>
      <w:r w:rsidRPr="002F0B14">
        <w:rPr>
          <w:rFonts w:ascii="Montserrat Light" w:hAnsi="Montserrat Light"/>
          <w:sz w:val="22"/>
          <w:szCs w:val="22"/>
        </w:rPr>
        <w:t xml:space="preserve">You will note that no word exceeds 28 characters, so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could be 28, however we can increase the value of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</w:t>
      </w:r>
      <w:r w:rsidR="001206F2" w:rsidRPr="002F0B14">
        <w:rPr>
          <w:rFonts w:ascii="Montserrat Light" w:hAnsi="Montserrat Light"/>
          <w:sz w:val="22"/>
          <w:szCs w:val="22"/>
        </w:rPr>
        <w:t>to</w:t>
      </w:r>
      <w:r w:rsidRPr="002F0B14">
        <w:rPr>
          <w:rFonts w:ascii="Montserrat Light" w:hAnsi="Montserrat Light"/>
          <w:sz w:val="22"/>
          <w:szCs w:val="22"/>
        </w:rPr>
        <w:t xml:space="preserve"> obtain a longer runtime and demonstrate multiprocessing.</w:t>
      </w:r>
    </w:p>
    <w:p w14:paraId="2F0F78F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7FA0F578" w14:textId="49578ECD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time could be better used by sp</w:t>
      </w:r>
      <w:r w:rsidR="00E81041" w:rsidRPr="002F0B14">
        <w:rPr>
          <w:rFonts w:ascii="Montserrat Light" w:hAnsi="Montserrat Light"/>
          <w:sz w:val="22"/>
          <w:szCs w:val="22"/>
        </w:rPr>
        <w:t>litting the task between cores.</w:t>
      </w:r>
      <w:r w:rsidRPr="002F0B14">
        <w:rPr>
          <w:rFonts w:ascii="Montserrat Light" w:hAnsi="Montserrat Light"/>
          <w:sz w:val="22"/>
          <w:szCs w:val="22"/>
        </w:rPr>
        <w:t xml:space="preserve"> Using the </w:t>
      </w:r>
      <w:r w:rsidRPr="002F0B14">
        <w:rPr>
          <w:rFonts w:ascii="Montserrat Light" w:hAnsi="Montserrat Light"/>
          <w:b/>
          <w:sz w:val="22"/>
          <w:szCs w:val="22"/>
        </w:rPr>
        <w:t>multiprocessing</w:t>
      </w:r>
      <w:r w:rsidRPr="002F0B14">
        <w:rPr>
          <w:rFonts w:ascii="Montserrat Light" w:hAnsi="Montserrat Light"/>
          <w:sz w:val="22"/>
          <w:szCs w:val="22"/>
        </w:rPr>
        <w:t xml:space="preserve"> module will require the stem se</w:t>
      </w:r>
      <w:r w:rsidR="00E81041" w:rsidRPr="002F0B14">
        <w:rPr>
          <w:rFonts w:ascii="Montserrat Light" w:hAnsi="Montserrat Light"/>
          <w:sz w:val="22"/>
          <w:szCs w:val="22"/>
        </w:rPr>
        <w:t>arch to be moved to a function.</w:t>
      </w:r>
      <w:r w:rsidRPr="002F0B14">
        <w:rPr>
          <w:rFonts w:ascii="Montserrat Light" w:hAnsi="Montserrat Light"/>
          <w:sz w:val="22"/>
          <w:szCs w:val="22"/>
        </w:rPr>
        <w:t xml:space="preserve"> </w:t>
      </w:r>
      <w:r w:rsidRPr="002F0B14">
        <w:rPr>
          <w:rFonts w:ascii="Montserrat Light" w:hAnsi="Montserrat Light"/>
          <w:sz w:val="22"/>
          <w:szCs w:val="22"/>
        </w:rPr>
        <w:lastRenderedPageBreak/>
        <w:t xml:space="preserve">Make sure that </w:t>
      </w:r>
      <w:r w:rsidR="001206F2" w:rsidRPr="002F0B14">
        <w:rPr>
          <w:rFonts w:ascii="Montserrat Light" w:hAnsi="Montserrat Light"/>
          <w:sz w:val="22"/>
          <w:szCs w:val="22"/>
        </w:rPr>
        <w:t>all</w:t>
      </w:r>
      <w:r w:rsidRPr="002F0B14">
        <w:rPr>
          <w:rFonts w:ascii="Montserrat Light" w:hAnsi="Montserrat Light"/>
          <w:sz w:val="22"/>
          <w:szCs w:val="22"/>
        </w:rPr>
        <w:t xml:space="preserve"> the rest of the code is only executed in main (</w:t>
      </w:r>
      <w:r w:rsidRPr="002F0B14">
        <w:rPr>
          <w:rFonts w:ascii="Montserrat Light" w:hAnsi="Montserrat Light" w:cs="Courier New"/>
          <w:sz w:val="22"/>
          <w:szCs w:val="22"/>
        </w:rPr>
        <w:t>if __name__ == '__main__':</w:t>
      </w:r>
      <w:r w:rsidRPr="002F0B14">
        <w:rPr>
          <w:rFonts w:ascii="Montserrat Light" w:hAnsi="Montserrat Light"/>
          <w:sz w:val="22"/>
          <w:szCs w:val="22"/>
        </w:rPr>
        <w:t xml:space="preserve">   test).</w:t>
      </w:r>
    </w:p>
    <w:p w14:paraId="630FB9F1" w14:textId="77777777" w:rsidR="00DF2FFE" w:rsidRPr="002F0B14" w:rsidRDefault="00DF2FFE" w:rsidP="00DF2FFE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Scenarios:</w:t>
      </w:r>
    </w:p>
    <w:p w14:paraId="6D5D4171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worker processes</w:t>
      </w:r>
    </w:p>
    <w:p w14:paraId="2DA485A9" w14:textId="77777777" w:rsidR="00DF2FFE" w:rsidRPr="002F0B14" w:rsidRDefault="00DF2FFE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is where we split the task such that each stem length search runs in its own child process.</w:t>
      </w:r>
    </w:p>
    <w:p w14:paraId="1BA876BE" w14:textId="77777777" w:rsidR="00DF2FFE" w:rsidRPr="002F0B14" w:rsidRDefault="00DF2FFE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</w:p>
    <w:p w14:paraId="28E02267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2 worker processes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>/2 stem sizes each.</w:t>
      </w:r>
    </w:p>
    <w:p w14:paraId="399498EB" w14:textId="492B8307" w:rsidR="00DF2FFE" w:rsidRPr="002F0B14" w:rsidRDefault="00E81041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assumes 2 CPU cores.</w:t>
      </w:r>
      <w:r w:rsidR="00DF2FFE" w:rsidRPr="002F0B14">
        <w:rPr>
          <w:rFonts w:ascii="Montserrat Light" w:hAnsi="Montserrat Light"/>
          <w:sz w:val="22"/>
          <w:szCs w:val="22"/>
        </w:rPr>
        <w:t xml:space="preserve"> It will require two processes to be launched explicitly, and each to be given a range of stem lengths to handle.</w:t>
      </w:r>
    </w:p>
    <w:p w14:paraId="14BB3E80" w14:textId="77777777" w:rsidR="00DF2FFE" w:rsidRPr="002F0B14" w:rsidRDefault="00DF2FFE" w:rsidP="00DF2FFE">
      <w:pPr>
        <w:pStyle w:val="PlainText"/>
        <w:ind w:left="780"/>
        <w:rPr>
          <w:rFonts w:ascii="Montserrat Light" w:hAnsi="Montserrat Light"/>
          <w:sz w:val="22"/>
          <w:szCs w:val="22"/>
        </w:rPr>
      </w:pPr>
    </w:p>
    <w:p w14:paraId="6E5960C8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2 worker processes using a queue.</w:t>
      </w:r>
    </w:p>
    <w:p w14:paraId="75E2BFE8" w14:textId="7C9DC96C" w:rsidR="00DF2FFE" w:rsidRPr="002F0B14" w:rsidRDefault="00883C09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This assumes 2 CPU cores. </w:t>
      </w:r>
      <w:r w:rsidR="00DF2FFE" w:rsidRPr="002F0B14">
        <w:rPr>
          <w:rFonts w:ascii="Montserrat Light" w:hAnsi="Montserrat Light"/>
          <w:sz w:val="22"/>
          <w:szCs w:val="22"/>
        </w:rPr>
        <w:t>As in b), but instead of passing a range, pass the</w:t>
      </w:r>
      <w:r w:rsidRPr="002F0B14">
        <w:rPr>
          <w:rFonts w:ascii="Montserrat Light" w:hAnsi="Montserrat Light"/>
          <w:sz w:val="22"/>
          <w:szCs w:val="22"/>
        </w:rPr>
        <w:t xml:space="preserve"> stem lengths through a queue. </w:t>
      </w:r>
      <w:r w:rsidR="00DF2FFE" w:rsidRPr="002F0B14">
        <w:rPr>
          <w:rFonts w:ascii="Montserrat Light" w:hAnsi="Montserrat Light"/>
          <w:sz w:val="22"/>
          <w:szCs w:val="22"/>
        </w:rPr>
        <w:t>Make sure you have a protocol for the worker processes to detect that the queue has finished.</w:t>
      </w:r>
    </w:p>
    <w:p w14:paraId="16E90CD0" w14:textId="77777777" w:rsidR="00DF2FFE" w:rsidRPr="002F0B14" w:rsidRDefault="00DF2FFE" w:rsidP="00DF2FFE">
      <w:pPr>
        <w:pStyle w:val="PlainText"/>
        <w:rPr>
          <w:rFonts w:ascii="Montserrat Light" w:hAnsi="Montserrat Light"/>
          <w:sz w:val="22"/>
          <w:szCs w:val="22"/>
        </w:rPr>
      </w:pPr>
    </w:p>
    <w:p w14:paraId="059D3FD6" w14:textId="77777777" w:rsidR="00DF2FFE" w:rsidRPr="002F0B14" w:rsidRDefault="00DF2FFE" w:rsidP="00DF2FFE">
      <w:pPr>
        <w:pStyle w:val="PlainText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ab/>
      </w:r>
    </w:p>
    <w:p w14:paraId="7CA6B806" w14:textId="77777777" w:rsidR="00DF2FFE" w:rsidRPr="002F0B14" w:rsidRDefault="00DF2FFE" w:rsidP="00DF2FFE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  <w:r w:rsidRPr="002F0B14">
        <w:rPr>
          <w:rFonts w:ascii="Montserrat Light" w:hAnsi="Montserrat Light" w:cs="Arial"/>
          <w:b/>
          <w:sz w:val="22"/>
          <w:szCs w:val="22"/>
        </w:rPr>
        <w:t>If time allows…</w:t>
      </w:r>
    </w:p>
    <w:p w14:paraId="22EEC2BB" w14:textId="77777777" w:rsidR="00DF2FFE" w:rsidRPr="002F0B14" w:rsidRDefault="00DF2FFE" w:rsidP="00DF2FFE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3CB13FD9" w14:textId="181B353C" w:rsidR="00DF2FFE" w:rsidRPr="002F0B14" w:rsidRDefault="00DF2FFE" w:rsidP="00D349F8">
      <w:pPr>
        <w:pStyle w:val="PS"/>
        <w:numPr>
          <w:ilvl w:val="0"/>
          <w:numId w:val="18"/>
        </w:numPr>
        <w:spacing w:after="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Recall the </w:t>
      </w:r>
      <w:r w:rsidR="001206F2" w:rsidRPr="002F0B14">
        <w:rPr>
          <w:rFonts w:ascii="Montserrat Light" w:hAnsi="Montserrat Light" w:cs="Arial"/>
          <w:sz w:val="22"/>
          <w:szCs w:val="22"/>
        </w:rPr>
        <w:t>s</w:t>
      </w:r>
      <w:r w:rsidRPr="002F0B14">
        <w:rPr>
          <w:rFonts w:ascii="Montserrat Light" w:hAnsi="Montserrat Light" w:cs="Arial"/>
          <w:sz w:val="22"/>
          <w:szCs w:val="22"/>
        </w:rPr>
        <w:t>hare</w:t>
      </w:r>
      <w:r w:rsidR="001206F2" w:rsidRPr="002F0B14">
        <w:rPr>
          <w:rFonts w:ascii="Montserrat Light" w:hAnsi="Montserrat Light" w:cs="Arial"/>
          <w:sz w:val="22"/>
          <w:szCs w:val="22"/>
        </w:rPr>
        <w:t>p</w:t>
      </w:r>
      <w:r w:rsidRPr="002F0B14">
        <w:rPr>
          <w:rFonts w:ascii="Montserrat Light" w:hAnsi="Montserrat Light" w:cs="Arial"/>
          <w:sz w:val="22"/>
          <w:szCs w:val="22"/>
        </w:rPr>
        <w:t>rices.py program in the 05 Collections exercises.</w:t>
      </w:r>
      <w:r w:rsidR="00883C09" w:rsidRPr="002F0B14">
        <w:rPr>
          <w:rFonts w:ascii="Montserrat Light" w:hAnsi="Montserrat Light" w:cs="Arial"/>
          <w:sz w:val="22"/>
          <w:szCs w:val="22"/>
        </w:rPr>
        <w:t xml:space="preserve"> </w:t>
      </w:r>
      <w:r w:rsidRPr="002F0B14">
        <w:rPr>
          <w:rFonts w:ascii="Montserrat Light" w:hAnsi="Montserrat Light" w:cs="Arial"/>
          <w:sz w:val="22"/>
          <w:szCs w:val="22"/>
        </w:rPr>
        <w:t xml:space="preserve">Your job in this exercise is to make the program multi-threaded. If you did not complete the previous exercise, then take a copy from the </w:t>
      </w:r>
      <w:r w:rsidRPr="002F0B14">
        <w:rPr>
          <w:rFonts w:ascii="Montserrat Light" w:hAnsi="Montserrat Light" w:cs="Courier New"/>
          <w:sz w:val="22"/>
          <w:szCs w:val="22"/>
        </w:rPr>
        <w:t>solutions/05 Collections</w:t>
      </w:r>
      <w:r w:rsidRPr="002F0B14">
        <w:rPr>
          <w:rFonts w:ascii="Montserrat Light" w:hAnsi="Montserrat Light" w:cs="Arial"/>
          <w:sz w:val="22"/>
          <w:szCs w:val="22"/>
        </w:rPr>
        <w:t xml:space="preserve"> directory.</w:t>
      </w:r>
    </w:p>
    <w:p w14:paraId="76EB3F58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9EA192B" w14:textId="2964B1EE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The </w:t>
      </w:r>
      <w:proofErr w:type="spellStart"/>
      <w:r w:rsidR="001206F2" w:rsidRPr="002F0B14">
        <w:rPr>
          <w:rFonts w:ascii="Montserrat Light" w:hAnsi="Montserrat Light" w:cs="Courier New"/>
          <w:sz w:val="22"/>
          <w:szCs w:val="22"/>
        </w:rPr>
        <w:t>s</w:t>
      </w:r>
      <w:r w:rsidRPr="002F0B14">
        <w:rPr>
          <w:rFonts w:ascii="Montserrat Light" w:hAnsi="Montserrat Light" w:cs="Courier New"/>
          <w:sz w:val="22"/>
          <w:szCs w:val="22"/>
        </w:rPr>
        <w:t>hare</w:t>
      </w:r>
      <w:r w:rsidR="001206F2" w:rsidRPr="002F0B14">
        <w:rPr>
          <w:rFonts w:ascii="Montserrat Light" w:hAnsi="Montserrat Light" w:cs="Courier New"/>
          <w:sz w:val="22"/>
          <w:szCs w:val="22"/>
        </w:rPr>
        <w:t>_p</w:t>
      </w:r>
      <w:r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Pr="002F0B14">
        <w:rPr>
          <w:rFonts w:ascii="Montserrat Light" w:hAnsi="Montserrat Light" w:cs="Arial"/>
          <w:sz w:val="22"/>
          <w:szCs w:val="22"/>
        </w:rPr>
        <w:t xml:space="preserve"> diction</w:t>
      </w:r>
      <w:r w:rsidR="00883C09" w:rsidRPr="002F0B14">
        <w:rPr>
          <w:rFonts w:ascii="Montserrat Light" w:hAnsi="Montserrat Light" w:cs="Arial"/>
          <w:sz w:val="22"/>
          <w:szCs w:val="22"/>
        </w:rPr>
        <w:t>ary itself needs to be changed.</w:t>
      </w:r>
      <w:r w:rsidRPr="002F0B14">
        <w:rPr>
          <w:rFonts w:ascii="Montserrat Light" w:hAnsi="Montserrat Light" w:cs="Arial"/>
          <w:sz w:val="22"/>
          <w:szCs w:val="22"/>
        </w:rPr>
        <w:t xml:space="preserve"> The value is now a list, the first element is the sequence (thread) number, and</w:t>
      </w:r>
      <w:r w:rsidR="00883C09" w:rsidRPr="002F0B14">
        <w:rPr>
          <w:rFonts w:ascii="Montserrat Light" w:hAnsi="Montserrat Light" w:cs="Arial"/>
          <w:sz w:val="22"/>
          <w:szCs w:val="22"/>
        </w:rPr>
        <w:t xml:space="preserve"> the second is the share price.</w:t>
      </w:r>
      <w:r w:rsidRPr="002F0B14">
        <w:rPr>
          <w:rFonts w:ascii="Montserrat Light" w:hAnsi="Montserrat Light" w:cs="Arial"/>
          <w:sz w:val="22"/>
          <w:szCs w:val="22"/>
        </w:rPr>
        <w:t xml:space="preserve"> Initialise </w:t>
      </w:r>
      <w:proofErr w:type="spellStart"/>
      <w:r w:rsidR="001206F2" w:rsidRPr="002F0B14">
        <w:rPr>
          <w:rFonts w:ascii="Montserrat Light" w:hAnsi="Montserrat Light" w:cs="Courier New"/>
          <w:sz w:val="22"/>
          <w:szCs w:val="22"/>
        </w:rPr>
        <w:t>s</w:t>
      </w:r>
      <w:r w:rsidRPr="002F0B14">
        <w:rPr>
          <w:rFonts w:ascii="Montserrat Light" w:hAnsi="Montserrat Light" w:cs="Courier New"/>
          <w:sz w:val="22"/>
          <w:szCs w:val="22"/>
        </w:rPr>
        <w:t>hare</w:t>
      </w:r>
      <w:r w:rsidR="001206F2" w:rsidRPr="002F0B14">
        <w:rPr>
          <w:rFonts w:ascii="Montserrat Light" w:hAnsi="Montserrat Light" w:cs="Courier New"/>
          <w:sz w:val="22"/>
          <w:szCs w:val="22"/>
        </w:rPr>
        <w:t>_p</w:t>
      </w:r>
      <w:r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Pr="002F0B14">
        <w:rPr>
          <w:rFonts w:ascii="Montserrat Light" w:hAnsi="Montserrat Light" w:cs="Arial"/>
          <w:sz w:val="22"/>
          <w:szCs w:val="22"/>
        </w:rPr>
        <w:t xml:space="preserve"> as follows:</w:t>
      </w:r>
    </w:p>
    <w:p w14:paraId="64D44662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E9D0D8B" w14:textId="07929860" w:rsidR="00DF2FFE" w:rsidRPr="002F0B14" w:rsidRDefault="001206F2" w:rsidP="00464AAC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proofErr w:type="spellStart"/>
      <w:r w:rsidRPr="002F0B14">
        <w:rPr>
          <w:rFonts w:ascii="Montserrat Light" w:hAnsi="Montserrat Light" w:cs="Courier New"/>
          <w:sz w:val="22"/>
          <w:szCs w:val="22"/>
        </w:rPr>
        <w:t>s</w:t>
      </w:r>
      <w:r w:rsidR="00DF2FFE" w:rsidRPr="002F0B14">
        <w:rPr>
          <w:rFonts w:ascii="Montserrat Light" w:hAnsi="Montserrat Light" w:cs="Courier New"/>
          <w:sz w:val="22"/>
          <w:szCs w:val="22"/>
        </w:rPr>
        <w:t>hare</w:t>
      </w:r>
      <w:r w:rsidRPr="002F0B14">
        <w:rPr>
          <w:rFonts w:ascii="Montserrat Light" w:hAnsi="Montserrat Light" w:cs="Courier New"/>
          <w:sz w:val="22"/>
          <w:szCs w:val="22"/>
        </w:rPr>
        <w:t>_p</w:t>
      </w:r>
      <w:r w:rsidR="00DF2FFE"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="00DF2FFE" w:rsidRPr="002F0B14">
        <w:rPr>
          <w:rFonts w:ascii="Montserrat Light" w:hAnsi="Montserrat Light" w:cs="Courier New"/>
          <w:sz w:val="22"/>
          <w:szCs w:val="22"/>
        </w:rPr>
        <w:t xml:space="preserve"> = {'Global Motors</w:t>
      </w:r>
      <w:proofErr w:type="gramStart"/>
      <w:r w:rsidR="00DF2FFE" w:rsidRPr="002F0B14">
        <w:rPr>
          <w:rFonts w:ascii="Montserrat Light" w:hAnsi="Montserrat Light" w:cs="Courier New"/>
          <w:sz w:val="22"/>
          <w:szCs w:val="22"/>
        </w:rPr>
        <w:t>':[</w:t>
      </w:r>
      <w:proofErr w:type="gramEnd"/>
      <w:r w:rsidR="00DF2FFE" w:rsidRPr="002F0B14">
        <w:rPr>
          <w:rFonts w:ascii="Montserrat Light" w:hAnsi="Montserrat Light" w:cs="Courier New"/>
          <w:sz w:val="22"/>
          <w:szCs w:val="22"/>
        </w:rPr>
        <w:t>'0',50],</w:t>
      </w:r>
    </w:p>
    <w:p w14:paraId="2A1D7593" w14:textId="04EC1175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</w:t>
      </w:r>
      <w:r w:rsidR="001206F2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'Big Blue Inc.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':[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'0',50],</w:t>
      </w:r>
    </w:p>
    <w:p w14:paraId="47344758" w14:textId="44F06CB6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</w:t>
      </w:r>
      <w:r w:rsidR="001206F2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'Gates Software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':[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'0',50],</w:t>
      </w:r>
    </w:p>
    <w:p w14:paraId="631C21F0" w14:textId="77777777" w:rsidR="001206F2" w:rsidRPr="002F0B14" w:rsidRDefault="00DF2FFE" w:rsidP="00464AAC">
      <w:pPr>
        <w:pStyle w:val="PS"/>
        <w:spacing w:after="0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</w:t>
      </w:r>
      <w:r w:rsidR="001206F2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'Banana Computers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':[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'0',50]</w:t>
      </w:r>
    </w:p>
    <w:p w14:paraId="3BA1C4A0" w14:textId="7CE66E1E" w:rsidR="00DF2FFE" w:rsidRPr="002F0B14" w:rsidRDefault="001206F2" w:rsidP="001206F2">
      <w:pPr>
        <w:pStyle w:val="PS"/>
        <w:spacing w:after="0"/>
        <w:ind w:left="1800" w:firstLine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</w:t>
      </w:r>
      <w:r w:rsidR="00DF2FFE" w:rsidRPr="002F0B14">
        <w:rPr>
          <w:rFonts w:ascii="Montserrat Light" w:hAnsi="Montserrat Light" w:cs="Courier New"/>
          <w:sz w:val="22"/>
          <w:szCs w:val="22"/>
        </w:rPr>
        <w:t xml:space="preserve">} </w:t>
      </w:r>
    </w:p>
    <w:p w14:paraId="4800F6CE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68091E04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You will need two functions: </w:t>
      </w:r>
    </w:p>
    <w:p w14:paraId="40D16FD9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3DBC9CFE" w14:textId="19CCB872" w:rsidR="00DF2FFE" w:rsidRPr="002F0B14" w:rsidRDefault="001206F2" w:rsidP="00464AAC">
      <w:pPr>
        <w:pStyle w:val="PS"/>
        <w:spacing w:after="0"/>
        <w:ind w:left="1080"/>
        <w:rPr>
          <w:rFonts w:ascii="Montserrat Light" w:hAnsi="Montserrat Light" w:cs="Courier New"/>
          <w:sz w:val="22"/>
          <w:szCs w:val="22"/>
        </w:rPr>
      </w:pPr>
      <w:proofErr w:type="spellStart"/>
      <w:r w:rsidRPr="002F0B14">
        <w:rPr>
          <w:rFonts w:ascii="Montserrat Light" w:hAnsi="Montserrat Light" w:cs="Courier New"/>
          <w:sz w:val="22"/>
          <w:szCs w:val="22"/>
        </w:rPr>
        <w:t>s</w:t>
      </w:r>
      <w:r w:rsidR="00DF2FFE" w:rsidRPr="002F0B14">
        <w:rPr>
          <w:rFonts w:ascii="Montserrat Light" w:hAnsi="Montserrat Light" w:cs="Courier New"/>
          <w:sz w:val="22"/>
          <w:szCs w:val="22"/>
        </w:rPr>
        <w:t>et</w:t>
      </w:r>
      <w:r w:rsidRPr="002F0B14">
        <w:rPr>
          <w:rFonts w:ascii="Montserrat Light" w:hAnsi="Montserrat Light" w:cs="Courier New"/>
          <w:sz w:val="22"/>
          <w:szCs w:val="22"/>
        </w:rPr>
        <w:t>_s</w:t>
      </w:r>
      <w:r w:rsidR="00DF2FFE" w:rsidRPr="002F0B14">
        <w:rPr>
          <w:rFonts w:ascii="Montserrat Light" w:hAnsi="Montserrat Light" w:cs="Courier New"/>
          <w:sz w:val="22"/>
          <w:szCs w:val="22"/>
        </w:rPr>
        <w:t>tock</w:t>
      </w:r>
      <w:r w:rsidRPr="002F0B14">
        <w:rPr>
          <w:rFonts w:ascii="Montserrat Light" w:hAnsi="Montserrat Light" w:cs="Courier New"/>
          <w:sz w:val="22"/>
          <w:szCs w:val="22"/>
        </w:rPr>
        <w:t>_p</w:t>
      </w:r>
      <w:r w:rsidR="00DF2FFE"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</w:p>
    <w:p w14:paraId="07DF88DB" w14:textId="26A75786" w:rsidR="00DF2FFE" w:rsidRPr="002F0B14" w:rsidRDefault="00DF2FFE" w:rsidP="00464AAC">
      <w:pPr>
        <w:pStyle w:val="PS"/>
        <w:spacing w:after="0"/>
        <w:ind w:left="108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ab/>
        <w:t xml:space="preserve">Takes one argument – the sequence </w:t>
      </w:r>
      <w:r w:rsidR="00782CEC" w:rsidRPr="002F0B14">
        <w:rPr>
          <w:rFonts w:ascii="Montserrat Light" w:hAnsi="Montserrat Light" w:cs="Arial"/>
          <w:sz w:val="22"/>
          <w:szCs w:val="22"/>
        </w:rPr>
        <w:t>number.</w:t>
      </w:r>
    </w:p>
    <w:p w14:paraId="2591DF1A" w14:textId="1ED4BE03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Loop continually, setting the sequence number, and the share price (as before), in </w:t>
      </w:r>
      <w:proofErr w:type="spellStart"/>
      <w:r w:rsidR="001206F2" w:rsidRPr="002F0B14">
        <w:rPr>
          <w:rFonts w:ascii="Montserrat Light" w:hAnsi="Montserrat Light" w:cs="Courier New"/>
          <w:sz w:val="22"/>
          <w:szCs w:val="22"/>
        </w:rPr>
        <w:t>s</w:t>
      </w:r>
      <w:r w:rsidRPr="002F0B14">
        <w:rPr>
          <w:rFonts w:ascii="Montserrat Light" w:hAnsi="Montserrat Light" w:cs="Courier New"/>
          <w:sz w:val="22"/>
          <w:szCs w:val="22"/>
        </w:rPr>
        <w:t>hare</w:t>
      </w:r>
      <w:r w:rsidR="001206F2" w:rsidRPr="002F0B14">
        <w:rPr>
          <w:rFonts w:ascii="Montserrat Light" w:hAnsi="Montserrat Light" w:cs="Courier New"/>
          <w:sz w:val="22"/>
          <w:szCs w:val="22"/>
        </w:rPr>
        <w:t>_p</w:t>
      </w:r>
      <w:r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Pr="002F0B14">
        <w:rPr>
          <w:rFonts w:ascii="Montserrat Light" w:hAnsi="Montserrat Light" w:cs="Arial"/>
          <w:sz w:val="22"/>
          <w:szCs w:val="22"/>
        </w:rPr>
        <w:t>.</w:t>
      </w:r>
    </w:p>
    <w:p w14:paraId="68289BFE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</w:p>
    <w:p w14:paraId="78F55E46" w14:textId="1CB1AC4D" w:rsidR="00DF2FFE" w:rsidRPr="002F0B14" w:rsidRDefault="001206F2" w:rsidP="00464AAC">
      <w:pPr>
        <w:pStyle w:val="PS"/>
        <w:spacing w:after="0"/>
        <w:ind w:left="1080"/>
        <w:rPr>
          <w:rFonts w:ascii="Montserrat Light" w:hAnsi="Montserrat Light" w:cs="Courier New"/>
          <w:sz w:val="22"/>
          <w:szCs w:val="22"/>
        </w:rPr>
      </w:pPr>
      <w:proofErr w:type="spellStart"/>
      <w:r w:rsidRPr="002F0B14">
        <w:rPr>
          <w:rFonts w:ascii="Montserrat Light" w:hAnsi="Montserrat Light" w:cs="Courier New"/>
          <w:sz w:val="22"/>
          <w:szCs w:val="22"/>
        </w:rPr>
        <w:t>r</w:t>
      </w:r>
      <w:r w:rsidR="00DF2FFE" w:rsidRPr="002F0B14">
        <w:rPr>
          <w:rFonts w:ascii="Montserrat Light" w:hAnsi="Montserrat Light" w:cs="Courier New"/>
          <w:sz w:val="22"/>
          <w:szCs w:val="22"/>
        </w:rPr>
        <w:t>ead</w:t>
      </w:r>
      <w:r w:rsidRPr="002F0B14">
        <w:rPr>
          <w:rFonts w:ascii="Montserrat Light" w:hAnsi="Montserrat Light" w:cs="Courier New"/>
          <w:sz w:val="22"/>
          <w:szCs w:val="22"/>
        </w:rPr>
        <w:t>_s</w:t>
      </w:r>
      <w:r w:rsidR="00DF2FFE" w:rsidRPr="002F0B14">
        <w:rPr>
          <w:rFonts w:ascii="Montserrat Light" w:hAnsi="Montserrat Light" w:cs="Courier New"/>
          <w:sz w:val="22"/>
          <w:szCs w:val="22"/>
        </w:rPr>
        <w:t>tock</w:t>
      </w:r>
      <w:r w:rsidRPr="002F0B14">
        <w:rPr>
          <w:rFonts w:ascii="Montserrat Light" w:hAnsi="Montserrat Light" w:cs="Courier New"/>
          <w:sz w:val="22"/>
          <w:szCs w:val="22"/>
        </w:rPr>
        <w:t>_p</w:t>
      </w:r>
      <w:r w:rsidR="00DF2FFE"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</w:p>
    <w:p w14:paraId="782E9F0F" w14:textId="77777777" w:rsidR="00DF2FFE" w:rsidRPr="002F0B14" w:rsidRDefault="00DF2FFE" w:rsidP="00464AAC">
      <w:pPr>
        <w:pStyle w:val="PS"/>
        <w:spacing w:after="0"/>
        <w:ind w:left="108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ab/>
        <w:t>No arguments are required to this function.</w:t>
      </w:r>
    </w:p>
    <w:p w14:paraId="2F98F790" w14:textId="65CDC8F3" w:rsidR="00DF2FFE" w:rsidRPr="002F0B14" w:rsidRDefault="00DF2FFE" w:rsidP="00D349F8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Loop</w:t>
      </w:r>
      <w:r w:rsidR="00D349F8" w:rsidRPr="002F0B14">
        <w:rPr>
          <w:rFonts w:ascii="Montserrat Light" w:hAnsi="Montserrat Light" w:cs="Arial"/>
          <w:sz w:val="22"/>
          <w:szCs w:val="22"/>
        </w:rPr>
        <w:t xml:space="preserve">, </w:t>
      </w:r>
      <w:r w:rsidRPr="002F0B14">
        <w:rPr>
          <w:rFonts w:ascii="Montserrat Light" w:hAnsi="Montserrat Light" w:cs="Arial"/>
          <w:sz w:val="22"/>
          <w:szCs w:val="22"/>
        </w:rPr>
        <w:t xml:space="preserve">printing out the details of the </w:t>
      </w:r>
      <w:proofErr w:type="spellStart"/>
      <w:r w:rsidR="00782CEC" w:rsidRPr="002F0B14">
        <w:rPr>
          <w:rFonts w:ascii="Montserrat Light" w:hAnsi="Montserrat Light" w:cs="Courier New"/>
          <w:sz w:val="22"/>
          <w:szCs w:val="22"/>
        </w:rPr>
        <w:t>s</w:t>
      </w:r>
      <w:r w:rsidRPr="002F0B14">
        <w:rPr>
          <w:rFonts w:ascii="Montserrat Light" w:hAnsi="Montserrat Light" w:cs="Courier New"/>
          <w:sz w:val="22"/>
          <w:szCs w:val="22"/>
        </w:rPr>
        <w:t>hare</w:t>
      </w:r>
      <w:r w:rsidR="00782CEC" w:rsidRPr="002F0B14">
        <w:rPr>
          <w:rFonts w:ascii="Montserrat Light" w:hAnsi="Montserrat Light" w:cs="Courier New"/>
          <w:sz w:val="22"/>
          <w:szCs w:val="22"/>
        </w:rPr>
        <w:t>_p</w:t>
      </w:r>
      <w:r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Pr="002F0B14">
        <w:rPr>
          <w:rFonts w:ascii="Montserrat Light" w:hAnsi="Montserrat Light" w:cs="Arial"/>
          <w:sz w:val="22"/>
          <w:szCs w:val="22"/>
        </w:rPr>
        <w:t xml:space="preserve"> dictionary every two seconds.</w:t>
      </w:r>
      <w:r w:rsidR="00D349F8" w:rsidRPr="002F0B14">
        <w:rPr>
          <w:rFonts w:ascii="Montserrat Light" w:hAnsi="Montserrat Light" w:cs="Arial"/>
          <w:sz w:val="22"/>
          <w:szCs w:val="22"/>
        </w:rPr>
        <w:t xml:space="preserve"> E</w:t>
      </w:r>
      <w:r w:rsidRPr="002F0B14">
        <w:rPr>
          <w:rFonts w:ascii="Montserrat Light" w:hAnsi="Montserrat Light" w:cs="Arial"/>
          <w:sz w:val="22"/>
          <w:szCs w:val="22"/>
        </w:rPr>
        <w:t xml:space="preserve">ach time we print out </w:t>
      </w:r>
      <w:proofErr w:type="spellStart"/>
      <w:r w:rsidR="00782CEC" w:rsidRPr="002F0B14">
        <w:rPr>
          <w:rFonts w:ascii="Montserrat Light" w:hAnsi="Montserrat Light" w:cs="Courier New"/>
          <w:sz w:val="22"/>
          <w:szCs w:val="22"/>
        </w:rPr>
        <w:t>s</w:t>
      </w:r>
      <w:r w:rsidRPr="002F0B14">
        <w:rPr>
          <w:rFonts w:ascii="Montserrat Light" w:hAnsi="Montserrat Light" w:cs="Courier New"/>
          <w:sz w:val="22"/>
          <w:szCs w:val="22"/>
        </w:rPr>
        <w:t>hare</w:t>
      </w:r>
      <w:r w:rsidR="00782CEC" w:rsidRPr="002F0B14">
        <w:rPr>
          <w:rFonts w:ascii="Montserrat Light" w:hAnsi="Montserrat Light" w:cs="Courier New"/>
          <w:sz w:val="22"/>
          <w:szCs w:val="22"/>
        </w:rPr>
        <w:t>_p</w:t>
      </w:r>
      <w:r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="00883C09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Arial"/>
          <w:sz w:val="22"/>
          <w:szCs w:val="22"/>
        </w:rPr>
        <w:t xml:space="preserve"> the sequence number on each line should be the same for each member.</w:t>
      </w:r>
    </w:p>
    <w:p w14:paraId="1A5E258F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</w:p>
    <w:p w14:paraId="28D3950D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For example:</w:t>
      </w:r>
    </w:p>
    <w:p w14:paraId="5809CCBE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</w:p>
    <w:p w14:paraId="0B0077A2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lastRenderedPageBreak/>
        <w:t>1 Banana Computers   $01.30</w:t>
      </w:r>
    </w:p>
    <w:p w14:paraId="2BFA36D4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1 Global Motors      $02.14</w:t>
      </w:r>
    </w:p>
    <w:p w14:paraId="3916269A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1 Big Blue Inc.      $01.08</w:t>
      </w:r>
    </w:p>
    <w:p w14:paraId="21D3B5A4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1 Gates Software     $02.70</w:t>
      </w:r>
    </w:p>
    <w:p w14:paraId="51EC2A4C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</w:p>
    <w:p w14:paraId="6C1F77A7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3 Banana Computers   $01.03</w:t>
      </w:r>
    </w:p>
    <w:p w14:paraId="0E3E3DE7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3 Global Motors      $09.89</w:t>
      </w:r>
    </w:p>
    <w:p w14:paraId="04D980B1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3 Big Blue Inc.      $01.16</w:t>
      </w:r>
    </w:p>
    <w:p w14:paraId="272ABB80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3 Gates Software     $01.11</w:t>
      </w:r>
    </w:p>
    <w:p w14:paraId="2D67F5FE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</w:p>
    <w:p w14:paraId="0854D89C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is OK, but:</w:t>
      </w:r>
    </w:p>
    <w:p w14:paraId="3A068927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</w:p>
    <w:p w14:paraId="27C864A7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2 </w:t>
      </w:r>
      <w:proofErr w:type="gramStart"/>
      <w:r w:rsidRPr="002F0B14">
        <w:rPr>
          <w:rFonts w:ascii="Montserrat Light" w:hAnsi="Montserrat Light" w:cs="Courier New"/>
          <w:sz w:val="22"/>
          <w:szCs w:val="22"/>
          <w:lang w:val="es-CR"/>
        </w:rPr>
        <w:t>Banana</w:t>
      </w:r>
      <w:proofErr w:type="gramEnd"/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Computers</w:t>
      </w:r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   $01.30</w:t>
      </w:r>
    </w:p>
    <w:p w14:paraId="4DCA1915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1 </w:t>
      </w:r>
      <w:proofErr w:type="gramStart"/>
      <w:r w:rsidRPr="002F0B14">
        <w:rPr>
          <w:rFonts w:ascii="Montserrat Light" w:hAnsi="Montserrat Light" w:cs="Courier New"/>
          <w:sz w:val="22"/>
          <w:szCs w:val="22"/>
          <w:lang w:val="es-CR"/>
        </w:rPr>
        <w:t>Global</w:t>
      </w:r>
      <w:proofErr w:type="gramEnd"/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 Motors      $02.14</w:t>
      </w:r>
    </w:p>
    <w:p w14:paraId="5D31203B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>3 Big Blue Inc.      $01.08</w:t>
      </w:r>
    </w:p>
    <w:p w14:paraId="40AE5CF6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>1 Gates Software     $02.70</w:t>
      </w:r>
    </w:p>
    <w:p w14:paraId="7C3127EC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</w:p>
    <w:p w14:paraId="04D591C8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1 </w:t>
      </w:r>
      <w:proofErr w:type="gramStart"/>
      <w:r w:rsidRPr="002F0B14">
        <w:rPr>
          <w:rFonts w:ascii="Montserrat Light" w:hAnsi="Montserrat Light" w:cs="Courier New"/>
          <w:sz w:val="22"/>
          <w:szCs w:val="22"/>
          <w:lang w:val="es-CR"/>
        </w:rPr>
        <w:t>Banana</w:t>
      </w:r>
      <w:proofErr w:type="gramEnd"/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Computers</w:t>
      </w:r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   $01.03</w:t>
      </w:r>
    </w:p>
    <w:p w14:paraId="104661AD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3 </w:t>
      </w:r>
      <w:proofErr w:type="gramStart"/>
      <w:r w:rsidRPr="002F0B14">
        <w:rPr>
          <w:rFonts w:ascii="Montserrat Light" w:hAnsi="Montserrat Light" w:cs="Courier New"/>
          <w:sz w:val="22"/>
          <w:szCs w:val="22"/>
          <w:lang w:val="es-CR"/>
        </w:rPr>
        <w:t>Global</w:t>
      </w:r>
      <w:proofErr w:type="gramEnd"/>
      <w:r w:rsidRPr="002F0B14">
        <w:rPr>
          <w:rFonts w:ascii="Montserrat Light" w:hAnsi="Montserrat Light" w:cs="Courier New"/>
          <w:sz w:val="22"/>
          <w:szCs w:val="22"/>
          <w:lang w:val="es-CR"/>
        </w:rPr>
        <w:t xml:space="preserve"> Motors      $09.89</w:t>
      </w:r>
    </w:p>
    <w:p w14:paraId="771DF047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>2 Big Blue Inc.      $01.16</w:t>
      </w:r>
    </w:p>
    <w:p w14:paraId="5297CA1B" w14:textId="77777777" w:rsidR="00DF2FFE" w:rsidRPr="002F0B14" w:rsidRDefault="00DF2FFE" w:rsidP="00464AAC">
      <w:pPr>
        <w:pStyle w:val="PS"/>
        <w:spacing w:after="0"/>
        <w:ind w:left="2520"/>
        <w:rPr>
          <w:rFonts w:ascii="Montserrat Light" w:hAnsi="Montserrat Light" w:cs="Courier New"/>
          <w:sz w:val="22"/>
          <w:szCs w:val="22"/>
          <w:lang w:val="es-CR"/>
        </w:rPr>
      </w:pPr>
      <w:r w:rsidRPr="002F0B14">
        <w:rPr>
          <w:rFonts w:ascii="Montserrat Light" w:hAnsi="Montserrat Light" w:cs="Courier New"/>
          <w:sz w:val="22"/>
          <w:szCs w:val="22"/>
          <w:lang w:val="es-CR"/>
        </w:rPr>
        <w:t>3 Gates Software     $01.11</w:t>
      </w:r>
    </w:p>
    <w:p w14:paraId="24314075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  <w:lang w:val="es-CR"/>
        </w:rPr>
      </w:pPr>
      <w:r w:rsidRPr="002F0B14">
        <w:rPr>
          <w:rFonts w:ascii="Montserrat Light" w:hAnsi="Montserrat Light" w:cs="Arial"/>
          <w:sz w:val="22"/>
          <w:szCs w:val="22"/>
        </w:rPr>
        <w:t>is</w:t>
      </w:r>
      <w:r w:rsidRPr="002F0B14">
        <w:rPr>
          <w:rFonts w:ascii="Montserrat Light" w:hAnsi="Montserrat Light" w:cs="Arial"/>
          <w:sz w:val="22"/>
          <w:szCs w:val="22"/>
          <w:lang w:val="es-CR"/>
        </w:rPr>
        <w:t xml:space="preserve"> </w:t>
      </w:r>
      <w:r w:rsidRPr="002F0B14">
        <w:rPr>
          <w:rFonts w:ascii="Montserrat Light" w:hAnsi="Montserrat Light" w:cs="Arial"/>
          <w:sz w:val="22"/>
          <w:szCs w:val="22"/>
        </w:rPr>
        <w:t>not</w:t>
      </w:r>
      <w:r w:rsidRPr="002F0B14">
        <w:rPr>
          <w:rFonts w:ascii="Montserrat Light" w:hAnsi="Montserrat Light" w:cs="Arial"/>
          <w:sz w:val="22"/>
          <w:szCs w:val="22"/>
          <w:lang w:val="es-CR"/>
        </w:rPr>
        <w:t>!</w:t>
      </w:r>
    </w:p>
    <w:p w14:paraId="10828965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  <w:lang w:val="es-CR"/>
        </w:rPr>
      </w:pPr>
    </w:p>
    <w:p w14:paraId="7ADDA6B4" w14:textId="60872927" w:rsidR="00DF2FFE" w:rsidRPr="002F0B14" w:rsidRDefault="00D349F8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Y</w:t>
      </w:r>
      <w:r w:rsidR="00DF2FFE" w:rsidRPr="002F0B14">
        <w:rPr>
          <w:rFonts w:ascii="Montserrat Light" w:hAnsi="Montserrat Light" w:cs="Arial"/>
          <w:sz w:val="22"/>
          <w:szCs w:val="22"/>
        </w:rPr>
        <w:t xml:space="preserve">ou </w:t>
      </w:r>
      <w:r w:rsidRPr="002F0B14">
        <w:rPr>
          <w:rFonts w:ascii="Montserrat Light" w:hAnsi="Montserrat Light" w:cs="Arial"/>
          <w:sz w:val="22"/>
          <w:szCs w:val="22"/>
        </w:rPr>
        <w:t>need</w:t>
      </w:r>
      <w:r w:rsidR="00DF2FFE" w:rsidRPr="002F0B14">
        <w:rPr>
          <w:rFonts w:ascii="Montserrat Light" w:hAnsi="Montserrat Light" w:cs="Arial"/>
          <w:sz w:val="22"/>
          <w:szCs w:val="22"/>
        </w:rPr>
        <w:t xml:space="preserve"> to apply a lock each time you want to read or write to </w:t>
      </w:r>
      <w:proofErr w:type="spellStart"/>
      <w:r w:rsidR="00782CEC" w:rsidRPr="002F0B14">
        <w:rPr>
          <w:rFonts w:ascii="Montserrat Light" w:hAnsi="Montserrat Light" w:cs="Courier New"/>
          <w:sz w:val="22"/>
          <w:szCs w:val="22"/>
        </w:rPr>
        <w:t>s</w:t>
      </w:r>
      <w:r w:rsidR="00DF2FFE" w:rsidRPr="002F0B14">
        <w:rPr>
          <w:rFonts w:ascii="Montserrat Light" w:hAnsi="Montserrat Light" w:cs="Courier New"/>
          <w:sz w:val="22"/>
          <w:szCs w:val="22"/>
        </w:rPr>
        <w:t>hare</w:t>
      </w:r>
      <w:r w:rsidR="00782CEC" w:rsidRPr="002F0B14">
        <w:rPr>
          <w:rFonts w:ascii="Montserrat Light" w:hAnsi="Montserrat Light" w:cs="Courier New"/>
          <w:sz w:val="22"/>
          <w:szCs w:val="22"/>
        </w:rPr>
        <w:t>_p</w:t>
      </w:r>
      <w:r w:rsidR="00DF2FFE"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="00DF2FFE" w:rsidRPr="002F0B14">
        <w:rPr>
          <w:rFonts w:ascii="Montserrat Light" w:hAnsi="Montserrat Light" w:cs="Arial"/>
          <w:sz w:val="22"/>
          <w:szCs w:val="22"/>
        </w:rPr>
        <w:t>.</w:t>
      </w:r>
    </w:p>
    <w:p w14:paraId="24513E61" w14:textId="77777777" w:rsidR="00DF2FFE" w:rsidRPr="002F0B14" w:rsidRDefault="00DF2FFE" w:rsidP="00464AAC">
      <w:pPr>
        <w:pStyle w:val="PS"/>
        <w:spacing w:after="0"/>
        <w:ind w:left="1800"/>
        <w:rPr>
          <w:rFonts w:ascii="Montserrat Light" w:hAnsi="Montserrat Light" w:cs="Arial"/>
          <w:sz w:val="22"/>
          <w:szCs w:val="22"/>
        </w:rPr>
      </w:pPr>
    </w:p>
    <w:p w14:paraId="5BD2D3CC" w14:textId="4658F5CA" w:rsidR="00DF2FFE" w:rsidRPr="002F0B14" w:rsidRDefault="00DF2FFE" w:rsidP="00464AAC">
      <w:pPr>
        <w:pStyle w:val="PS"/>
        <w:spacing w:after="0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Arial"/>
          <w:b/>
          <w:sz w:val="22"/>
          <w:szCs w:val="22"/>
        </w:rPr>
        <w:t>Run four threads for each function.</w:t>
      </w:r>
      <w:r w:rsidR="00883C09" w:rsidRPr="002F0B14">
        <w:rPr>
          <w:rFonts w:ascii="Montserrat Light" w:hAnsi="Montserrat Light" w:cs="Arial"/>
          <w:sz w:val="22"/>
          <w:szCs w:val="22"/>
        </w:rPr>
        <w:t xml:space="preserve"> </w:t>
      </w:r>
      <w:r w:rsidRPr="002F0B14">
        <w:rPr>
          <w:rFonts w:ascii="Montserrat Light" w:hAnsi="Montserrat Light" w:cs="Arial"/>
          <w:sz w:val="22"/>
          <w:szCs w:val="22"/>
        </w:rPr>
        <w:t xml:space="preserve">The sequence number is passed into each </w:t>
      </w:r>
      <w:proofErr w:type="spellStart"/>
      <w:r w:rsidR="00782CEC" w:rsidRPr="002F0B14">
        <w:rPr>
          <w:rFonts w:ascii="Montserrat Light" w:hAnsi="Montserrat Light" w:cs="Courier New"/>
          <w:sz w:val="22"/>
          <w:szCs w:val="22"/>
        </w:rPr>
        <w:t>s</w:t>
      </w:r>
      <w:r w:rsidRPr="002F0B14">
        <w:rPr>
          <w:rFonts w:ascii="Montserrat Light" w:hAnsi="Montserrat Light" w:cs="Courier New"/>
          <w:sz w:val="22"/>
          <w:szCs w:val="22"/>
        </w:rPr>
        <w:t>et</w:t>
      </w:r>
      <w:r w:rsidR="00782CEC" w:rsidRPr="002F0B14">
        <w:rPr>
          <w:rFonts w:ascii="Montserrat Light" w:hAnsi="Montserrat Light" w:cs="Courier New"/>
          <w:sz w:val="22"/>
          <w:szCs w:val="22"/>
        </w:rPr>
        <w:t>_s</w:t>
      </w:r>
      <w:r w:rsidRPr="002F0B14">
        <w:rPr>
          <w:rFonts w:ascii="Montserrat Light" w:hAnsi="Montserrat Light" w:cs="Courier New"/>
          <w:sz w:val="22"/>
          <w:szCs w:val="22"/>
        </w:rPr>
        <w:t>tock</w:t>
      </w:r>
      <w:r w:rsidR="00782CEC" w:rsidRPr="002F0B14">
        <w:rPr>
          <w:rFonts w:ascii="Montserrat Light" w:hAnsi="Montserrat Light" w:cs="Courier New"/>
          <w:sz w:val="22"/>
          <w:szCs w:val="22"/>
        </w:rPr>
        <w:t>_p</w:t>
      </w:r>
      <w:r w:rsidRPr="002F0B14">
        <w:rPr>
          <w:rFonts w:ascii="Montserrat Light" w:hAnsi="Montserrat Light" w:cs="Courier New"/>
          <w:sz w:val="22"/>
          <w:szCs w:val="22"/>
        </w:rPr>
        <w:t>rices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Arial"/>
          <w:sz w:val="22"/>
          <w:szCs w:val="22"/>
        </w:rPr>
        <w:t>thread and should be between 0 and 3.</w:t>
      </w:r>
    </w:p>
    <w:p w14:paraId="42141AAB" w14:textId="77777777" w:rsidR="00DF2FFE" w:rsidRPr="002F0B14" w:rsidRDefault="00DF2FFE" w:rsidP="00DF2FFE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184FD8A2" w14:textId="77777777" w:rsidR="00D349F8" w:rsidRPr="002F0B14" w:rsidRDefault="00D349F8" w:rsidP="00DF2FFE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4A366F68" w14:textId="079AAB5E" w:rsidR="00DF2FFE" w:rsidRPr="002F0B14" w:rsidRDefault="00DF2FFE" w:rsidP="00464AAC">
      <w:pPr>
        <w:pStyle w:val="PS"/>
        <w:numPr>
          <w:ilvl w:val="0"/>
          <w:numId w:val="18"/>
        </w:numPr>
        <w:spacing w:after="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Find the Python program F</w:t>
      </w:r>
      <w:r w:rsidRPr="002F0B14">
        <w:rPr>
          <w:rFonts w:ascii="Montserrat Light" w:hAnsi="Montserrat Light" w:cs="Courier New"/>
          <w:sz w:val="22"/>
          <w:szCs w:val="22"/>
        </w:rPr>
        <w:t>copy.py</w:t>
      </w:r>
      <w:r w:rsidR="00883C09" w:rsidRPr="002F0B14">
        <w:rPr>
          <w:rFonts w:ascii="Montserrat Light" w:hAnsi="Montserrat Light" w:cs="Arial"/>
          <w:sz w:val="22"/>
          <w:szCs w:val="22"/>
        </w:rPr>
        <w:t>.</w:t>
      </w:r>
      <w:r w:rsidRPr="002F0B14">
        <w:rPr>
          <w:rFonts w:ascii="Montserrat Light" w:hAnsi="Montserrat Light" w:cs="Arial"/>
          <w:sz w:val="22"/>
          <w:szCs w:val="22"/>
        </w:rPr>
        <w:t xml:space="preserve"> It copies files from your machine to the Instructor's</w:t>
      </w:r>
      <w:r w:rsidR="00883C09" w:rsidRPr="002F0B14">
        <w:rPr>
          <w:rFonts w:ascii="Montserrat Light" w:hAnsi="Montserrat Light" w:cs="Arial"/>
          <w:sz w:val="22"/>
          <w:szCs w:val="22"/>
        </w:rPr>
        <w:t xml:space="preserve"> machine, timing the operation.</w:t>
      </w:r>
      <w:r w:rsidRPr="002F0B14">
        <w:rPr>
          <w:rFonts w:ascii="Montserrat Light" w:hAnsi="Montserrat Light" w:cs="Arial"/>
          <w:sz w:val="22"/>
          <w:szCs w:val="22"/>
        </w:rPr>
        <w:t xml:space="preserve"> On Linux, note that a shared folder should be setup.</w:t>
      </w:r>
    </w:p>
    <w:p w14:paraId="255CB73C" w14:textId="77777777" w:rsidR="00DF2FFE" w:rsidRPr="002F0B14" w:rsidRDefault="00DF2FFE" w:rsidP="00DF2FFE">
      <w:pPr>
        <w:pStyle w:val="PS"/>
        <w:spacing w:after="0"/>
        <w:ind w:left="720"/>
        <w:rPr>
          <w:rFonts w:ascii="Montserrat Light" w:hAnsi="Montserrat Light" w:cs="Arial"/>
          <w:sz w:val="22"/>
          <w:szCs w:val="22"/>
        </w:rPr>
      </w:pPr>
    </w:p>
    <w:p w14:paraId="70EE3317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Run this program first to get a benchmark timing.</w:t>
      </w:r>
    </w:p>
    <w:p w14:paraId="7D2ADF54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70C6A1F5" w14:textId="6BC1F42E" w:rsidR="00DF2FFE" w:rsidRPr="002F0B14" w:rsidRDefault="00DF2FFE" w:rsidP="00464AAC">
      <w:pPr>
        <w:pStyle w:val="PS"/>
        <w:numPr>
          <w:ilvl w:val="0"/>
          <w:numId w:val="17"/>
        </w:numPr>
        <w:spacing w:after="0"/>
        <w:ind w:left="72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Write a multi-</w:t>
      </w:r>
      <w:r w:rsidR="00883C09" w:rsidRPr="002F0B14">
        <w:rPr>
          <w:rFonts w:ascii="Montserrat Light" w:hAnsi="Montserrat Light" w:cs="Arial"/>
          <w:sz w:val="22"/>
          <w:szCs w:val="22"/>
        </w:rPr>
        <w:t>threaded version, using Queues.</w:t>
      </w:r>
      <w:r w:rsidRPr="002F0B14">
        <w:rPr>
          <w:rFonts w:ascii="Montserrat Light" w:hAnsi="Montserrat Light" w:cs="Arial"/>
          <w:sz w:val="22"/>
          <w:szCs w:val="22"/>
        </w:rPr>
        <w:t xml:space="preserve"> Have two worker threads (you can experiment with other number of threads if you wish) which </w:t>
      </w:r>
      <w:r w:rsidR="00782CEC" w:rsidRPr="002F0B14">
        <w:rPr>
          <w:rFonts w:ascii="Montserrat Light" w:hAnsi="Montserrat Light" w:cs="Arial"/>
          <w:sz w:val="22"/>
          <w:szCs w:val="22"/>
        </w:rPr>
        <w:t>do</w:t>
      </w:r>
      <w:r w:rsidRPr="002F0B14">
        <w:rPr>
          <w:rFonts w:ascii="Montserrat Light" w:hAnsi="Montserrat Light" w:cs="Arial"/>
          <w:sz w:val="22"/>
          <w:szCs w:val="22"/>
        </w:rPr>
        <w:t xml:space="preserve"> the copy, the main thread will pass filenames to these threads using a queue.</w:t>
      </w:r>
    </w:p>
    <w:p w14:paraId="0F402B5E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2BCC7643" w14:textId="77777777" w:rsidR="00DF2FFE" w:rsidRPr="002F0B14" w:rsidRDefault="00DF2FFE" w:rsidP="00464AAC">
      <w:pPr>
        <w:pStyle w:val="PS"/>
        <w:spacing w:after="0"/>
        <w:ind w:left="72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After the copy has been done, each worker thread should pass the new filename to an additional thread that will delete the file, using a second queue.</w:t>
      </w:r>
    </w:p>
    <w:p w14:paraId="5DE1BC42" w14:textId="77777777" w:rsidR="00DF2FFE" w:rsidRPr="002F0B14" w:rsidRDefault="00DF2FFE" w:rsidP="00464AAC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38001A9A" w14:textId="77777777" w:rsidR="00DF2FFE" w:rsidRPr="002F0B14" w:rsidRDefault="00DF2FFE" w:rsidP="00464AAC">
      <w:pPr>
        <w:pStyle w:val="PS"/>
        <w:spacing w:after="0"/>
        <w:ind w:left="72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Finally, don't forget to place a marker (like False) onto the queue to indicate the end of the list, and wait (join) for all threads to complete.</w:t>
      </w:r>
    </w:p>
    <w:p w14:paraId="77094BA0" w14:textId="77777777" w:rsidR="00DF2FFE" w:rsidRPr="002F0B14" w:rsidRDefault="00DF2FFE" w:rsidP="00464AAC">
      <w:pPr>
        <w:pStyle w:val="PS"/>
        <w:spacing w:after="0"/>
        <w:ind w:left="720"/>
        <w:rPr>
          <w:rFonts w:ascii="Montserrat Light" w:hAnsi="Montserrat Light" w:cs="Arial"/>
          <w:sz w:val="22"/>
          <w:szCs w:val="22"/>
        </w:rPr>
      </w:pPr>
    </w:p>
    <w:p w14:paraId="3AA7367B" w14:textId="77777777" w:rsidR="00DF2FFE" w:rsidRPr="002F0B14" w:rsidRDefault="00DF2FFE" w:rsidP="00464AAC">
      <w:pPr>
        <w:pStyle w:val="PS"/>
        <w:spacing w:after="0"/>
        <w:ind w:left="72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Did the multithreaded version run quicker?</w:t>
      </w:r>
    </w:p>
    <w:p w14:paraId="3BE1E22D" w14:textId="77777777" w:rsidR="00DF2FFE" w:rsidRPr="002F0B14" w:rsidRDefault="00DF2FFE" w:rsidP="00464AAC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63AEBBDA" w14:textId="10BBE13F" w:rsidR="00DF2FFE" w:rsidRPr="002F0B14" w:rsidRDefault="00DF2FFE" w:rsidP="00464AAC">
      <w:pPr>
        <w:pStyle w:val="PS"/>
        <w:numPr>
          <w:ilvl w:val="0"/>
          <w:numId w:val="17"/>
        </w:numPr>
        <w:spacing w:after="0"/>
        <w:ind w:left="72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lastRenderedPageBreak/>
        <w:t>Convert your multithreaded program to use the multiprocessing module. Does that run quicker</w:t>
      </w:r>
      <w:r w:rsidR="00D349F8" w:rsidRPr="002F0B14">
        <w:rPr>
          <w:rFonts w:ascii="Montserrat Light" w:hAnsi="Montserrat Light" w:cs="Arial"/>
          <w:sz w:val="22"/>
          <w:szCs w:val="22"/>
        </w:rPr>
        <w:t xml:space="preserve"> or slower</w:t>
      </w:r>
      <w:r w:rsidRPr="002F0B14">
        <w:rPr>
          <w:rFonts w:ascii="Montserrat Light" w:hAnsi="Montserrat Light" w:cs="Arial"/>
          <w:sz w:val="22"/>
          <w:szCs w:val="22"/>
        </w:rPr>
        <w:t>?</w:t>
      </w:r>
    </w:p>
    <w:p w14:paraId="41697C6D" w14:textId="77777777" w:rsidR="00DF2FFE" w:rsidRPr="002F0B14" w:rsidRDefault="00DF2FFE" w:rsidP="00DF2FFE">
      <w:pPr>
        <w:pStyle w:val="PS"/>
        <w:spacing w:after="0"/>
        <w:ind w:left="720"/>
        <w:rPr>
          <w:rFonts w:ascii="Montserrat Light" w:hAnsi="Montserrat Light" w:cs="Arial"/>
          <w:sz w:val="22"/>
          <w:szCs w:val="22"/>
        </w:rPr>
      </w:pPr>
    </w:p>
    <w:p w14:paraId="06D74076" w14:textId="77777777" w:rsidR="00337BC2" w:rsidRPr="002F0B14" w:rsidRDefault="00DF2FFE" w:rsidP="00DF2FFE">
      <w:pPr>
        <w:pStyle w:val="QATemplateHeadingTwo"/>
        <w:rPr>
          <w:rFonts w:ascii="Montserrat" w:hAnsi="Montserrat"/>
          <w:sz w:val="22"/>
        </w:rPr>
      </w:pPr>
      <w:r w:rsidRPr="002F0B14">
        <w:rPr>
          <w:rFonts w:ascii="Montserrat Light" w:hAnsi="Montserrat Light" w:cs="Arial"/>
          <w:sz w:val="22"/>
        </w:rPr>
        <w:br w:type="page"/>
      </w:r>
      <w:r w:rsidR="0014421C" w:rsidRPr="002F0B14">
        <w:rPr>
          <w:rFonts w:ascii="Montserrat" w:hAnsi="Montserrat"/>
          <w:color w:val="004050"/>
          <w:sz w:val="22"/>
        </w:rPr>
        <w:lastRenderedPageBreak/>
        <w:t>Solutions</w:t>
      </w:r>
    </w:p>
    <w:p w14:paraId="0AD0A0B3" w14:textId="77777777" w:rsidR="000D3DEC" w:rsidRPr="002F0B14" w:rsidRDefault="000D3DEC" w:rsidP="000D3DEC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</w:p>
    <w:p w14:paraId="00B19E7D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import subprocess</w:t>
      </w:r>
    </w:p>
    <w:p w14:paraId="3919E260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os</w:t>
      </w:r>
      <w:proofErr w:type="spellEnd"/>
    </w:p>
    <w:p w14:paraId="310E42DC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import sys</w:t>
      </w:r>
    </w:p>
    <w:p w14:paraId="0B27C9E4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1078ECC0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#(a)</w:t>
      </w:r>
    </w:p>
    <w:p w14:paraId="0A1F28B7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proc =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subprocess.run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[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sys.executable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, 'client.py', 'words'])</w:t>
      </w:r>
    </w:p>
    <w:p w14:paraId="6869B956" w14:textId="20DF5394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C224DE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Child exited with</w:t>
      </w:r>
      <w:r w:rsidR="00C224DE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,</w:t>
      </w:r>
      <w:r w:rsidR="00782CEC" w:rsidRPr="002F0B14">
        <w:rPr>
          <w:rFonts w:ascii="Montserrat Light" w:hAnsi="Montserrat Light" w:cs="Courier New"/>
          <w:color w:val="000000"/>
          <w:lang w:val="en-US"/>
        </w:rPr>
        <w:t xml:space="preserve">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proc.returncode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)</w:t>
      </w:r>
    </w:p>
    <w:p w14:paraId="3AF815AC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5A6443DF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#(b)</w:t>
      </w:r>
    </w:p>
    <w:p w14:paraId="538C9A6D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proc =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subprocess.run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[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sys.executable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, 'client.py', 'words'],</w:t>
      </w:r>
    </w:p>
    <w:p w14:paraId="540D2E53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            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stdout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=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subprocess.PIPE</w:t>
      </w:r>
      <w:proofErr w:type="spellEnd"/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, stderr=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subprocess.PIPE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)</w:t>
      </w:r>
    </w:p>
    <w:p w14:paraId="18B7011E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3FB2A301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if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proc.stderr</w:t>
      </w:r>
      <w:proofErr w:type="spellEnd"/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 xml:space="preserve"> != None:</w:t>
      </w:r>
    </w:p>
    <w:p w14:paraId="432445AA" w14:textId="47B13D09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error:</w:t>
      </w:r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proc.stderr.decode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())</w:t>
      </w:r>
    </w:p>
    <w:p w14:paraId="61915E9A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20E71D9A" w14:textId="5B18A852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output:</w:t>
      </w:r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proc.stdout.decode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())</w:t>
      </w:r>
    </w:p>
    <w:p w14:paraId="5D6766C0" w14:textId="77777777" w:rsidR="000D3DEC" w:rsidRPr="002F0B14" w:rsidRDefault="000D3DEC" w:rsidP="000D3D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62DDAA5E" w14:textId="77777777" w:rsidR="000D3DEC" w:rsidRPr="002F0B14" w:rsidRDefault="000D3DEC" w:rsidP="000D3D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6CDDB116" w14:textId="77777777" w:rsidR="002B507B" w:rsidRPr="002F0B14" w:rsidRDefault="000D3DEC" w:rsidP="000D3DEC">
      <w:pPr>
        <w:pStyle w:val="PS"/>
        <w:numPr>
          <w:ilvl w:val="0"/>
          <w:numId w:val="19"/>
        </w:numPr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 </w:t>
      </w:r>
      <w:r w:rsidR="002B507B" w:rsidRPr="002F0B14">
        <w:rPr>
          <w:rFonts w:ascii="Montserrat Light" w:hAnsi="Montserrat Light" w:cs="Arial"/>
          <w:sz w:val="22"/>
          <w:szCs w:val="22"/>
        </w:rPr>
        <w:t>The timings will obviously vary depending on the machine:</w:t>
      </w:r>
    </w:p>
    <w:p w14:paraId="0FDF8A23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a)  </w:t>
      </w:r>
    </w:p>
    <w:p w14:paraId="0DC31EF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1885AD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from multiprocessing import Process</w:t>
      </w:r>
    </w:p>
    <w:p w14:paraId="3712249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4E1305C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 xml:space="preserve">stems,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4AD0A6D6" w14:textId="3B85D088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419D44E5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4968E746" w14:textId="3A8DA442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(stem,</w:t>
      </w:r>
      <w:r w:rsidR="00CD35B5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587D395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count &gt;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570E1220" w14:textId="266F04FE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51DA4D0F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3ECB26D2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129D0F1F" w14:textId="28D4BB2D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print (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is: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E59E105" w14:textId="0AEAB981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(occurs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times)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69DB4DE5" w14:textId="153B3954" w:rsidR="00154C04" w:rsidRPr="002F0B14" w:rsidRDefault="00154C04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return</w:t>
      </w:r>
    </w:p>
    <w:p w14:paraId="491A3E9A" w14:textId="1C1301C4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2037832A" w14:textId="77777777" w:rsidR="00154C04" w:rsidRPr="002F0B14" w:rsidRDefault="00154C04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0EE08638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lastRenderedPageBreak/>
        <w:t xml:space="preserve">if __name__ == '__main__':   </w:t>
      </w:r>
    </w:p>
    <w:p w14:paraId="5689D7E0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012B9BC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01049869" w14:textId="4B6F347A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2857A992" w14:textId="767E0329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46111892" w14:textId="16BE7C00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18E87205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286AE4DD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27DAAAD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0AD972B9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stems[stem] = 1</w:t>
      </w: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</w:p>
    <w:p w14:paraId="5312CA8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('Load')        </w:t>
      </w:r>
    </w:p>
    <w:p w14:paraId="12F11E33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47204CFD" w14:textId="725DF218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# Process the stems</w:t>
      </w:r>
      <w:r w:rsidR="00782CEC" w:rsidRPr="002F0B14">
        <w:rPr>
          <w:rFonts w:ascii="Montserrat Light" w:hAnsi="Montserrat Light" w:cs="Courier New"/>
          <w:sz w:val="22"/>
          <w:szCs w:val="22"/>
        </w:rPr>
        <w:t>.</w:t>
      </w:r>
    </w:p>
    <w:p w14:paraId="3D36642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6AADB2C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n = 30</w:t>
      </w:r>
    </w:p>
    <w:p w14:paraId="24B0E22D" w14:textId="24A7D67B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n+1):   </w:t>
      </w:r>
    </w:p>
    <w:p w14:paraId="30E1965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proc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</w:p>
    <w:p w14:paraId="59505D38" w14:textId="55DBF54A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))</w:t>
      </w:r>
    </w:p>
    <w:p w14:paraId="7B15053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proc.start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7076AB1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processes.append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(proc)</w:t>
      </w:r>
    </w:p>
    <w:p w14:paraId="138F229F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proc in processes:</w:t>
      </w:r>
    </w:p>
    <w:p w14:paraId="752FF25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proc.join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4B701558" w14:textId="70BBF0A1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  <w:t xml:space="preserve">  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 xml:space="preserve">('Process')  </w:t>
      </w:r>
    </w:p>
    <w:p w14:paraId="25EFBDFE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795877C3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b) </w:t>
      </w:r>
    </w:p>
    <w:p w14:paraId="51F76069" w14:textId="7725383C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A3A7DA1" w14:textId="3B692046" w:rsidR="002B507B" w:rsidRPr="002F0B14" w:rsidRDefault="003D1388" w:rsidP="003D1388">
      <w:pPr>
        <w:pStyle w:val="PS"/>
        <w:ind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f</w:t>
      </w:r>
      <w:r w:rsidR="002B507B" w:rsidRPr="002F0B14">
        <w:rPr>
          <w:rFonts w:ascii="Montserrat Light" w:hAnsi="Montserrat Light" w:cs="Courier New"/>
          <w:sz w:val="22"/>
          <w:szCs w:val="22"/>
        </w:rPr>
        <w:t>rom multiprocessing import Process</w:t>
      </w:r>
    </w:p>
    <w:p w14:paraId="50F2490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79E86C94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 start, end):</w:t>
      </w:r>
    </w:p>
    <w:p w14:paraId="649A5E34" w14:textId="191D773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start,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end): </w:t>
      </w:r>
    </w:p>
    <w:p w14:paraId="111CD539" w14:textId="1EDC825F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1A2CA78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3E22B164" w14:textId="1A73FDA9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(stem,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1982EDD5" w14:textId="77777777" w:rsidR="003D1388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lastRenderedPageBreak/>
        <w:t xml:space="preserve">    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</w:t>
      </w:r>
    </w:p>
    <w:p w14:paraId="53FC25A4" w14:textId="59E1696D" w:rsidR="002B507B" w:rsidRPr="002F0B14" w:rsidRDefault="003D1388" w:rsidP="003D1388">
      <w:pPr>
        <w:pStyle w:val="PS"/>
        <w:ind w:left="216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count &gt;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:</w:t>
      </w:r>
    </w:p>
    <w:p w14:paraId="0B3CD607" w14:textId="6ED6ED18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37EB8F0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62DADA2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</w:p>
    <w:p w14:paraId="00EF14FC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6F04B7B9" w14:textId="437A1D5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print (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564E8AF" w14:textId="6AFD9D73" w:rsidR="003D1388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is: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11F075E2" w14:textId="47243E10" w:rsidR="002B507B" w:rsidRPr="002F0B14" w:rsidRDefault="003D1388" w:rsidP="00154C04">
      <w:pPr>
        <w:pStyle w:val="PS"/>
        <w:ind w:left="288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(occurs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times)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)</w:t>
      </w:r>
    </w:p>
    <w:p w14:paraId="546DCEB8" w14:textId="3188FA87" w:rsidR="00154C04" w:rsidRPr="002F0B14" w:rsidRDefault="00154C04" w:rsidP="00154C04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return</w:t>
      </w:r>
    </w:p>
    <w:p w14:paraId="3D6738EA" w14:textId="77777777" w:rsidR="00154C04" w:rsidRPr="002F0B14" w:rsidRDefault="00154C04" w:rsidP="00154C04">
      <w:pPr>
        <w:pStyle w:val="PS"/>
        <w:rPr>
          <w:rFonts w:ascii="Montserrat Light" w:hAnsi="Montserrat Light" w:cs="Courier New"/>
          <w:sz w:val="22"/>
          <w:szCs w:val="22"/>
        </w:rPr>
      </w:pPr>
    </w:p>
    <w:p w14:paraId="50E71786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if __name__ == '__main__':   </w:t>
      </w:r>
    </w:p>
    <w:p w14:paraId="4C7E40E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228CB3DD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0ADCE5E0" w14:textId="2B3578B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576B8BE1" w14:textId="07966F1F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53E217D8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23B9A2E5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23AAF479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70719228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5000FE5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stems[stem] = 1</w:t>
      </w:r>
    </w:p>
    <w:p w14:paraId="512957F2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mytimer.end_timer('Load')        </w:t>
      </w:r>
    </w:p>
    <w:p w14:paraId="3A1FB5AF" w14:textId="3131B6AE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# Process the stems</w:t>
      </w:r>
      <w:r w:rsidR="00782CEC" w:rsidRPr="002F0B14">
        <w:rPr>
          <w:rFonts w:ascii="Montserrat Light" w:hAnsi="Montserrat Light" w:cs="Courier New"/>
          <w:sz w:val="22"/>
          <w:szCs w:val="22"/>
          <w:lang w:val="da-DK"/>
        </w:rPr>
        <w:t>.</w:t>
      </w:r>
    </w:p>
    <w:p w14:paraId="6D89BB16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mytimer.start_timer()</w:t>
      </w:r>
    </w:p>
    <w:p w14:paraId="57DB23E4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n = 30</w:t>
      </w:r>
    </w:p>
    <w:p w14:paraId="0CFCC70F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586D4D22" w14:textId="23E5894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int(n/2)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1))</w:t>
      </w:r>
    </w:p>
    <w:p w14:paraId="74350483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proc1.start()</w:t>
      </w:r>
    </w:p>
    <w:p w14:paraId="30FB1CC3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C8B3264" w14:textId="4AF819C4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int(n/2)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n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1))</w:t>
      </w:r>
    </w:p>
    <w:p w14:paraId="7319001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proc2.start()</w:t>
      </w:r>
    </w:p>
    <w:p w14:paraId="2125636D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pl-PL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  <w:lang w:val="pl-PL"/>
        </w:rPr>
        <w:t>proc1.join()</w:t>
      </w:r>
    </w:p>
    <w:p w14:paraId="326403D2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pl-PL"/>
        </w:rPr>
      </w:pPr>
      <w:r w:rsidRPr="002F0B14">
        <w:rPr>
          <w:rFonts w:ascii="Montserrat Light" w:hAnsi="Montserrat Light" w:cs="Courier New"/>
          <w:sz w:val="22"/>
          <w:szCs w:val="22"/>
          <w:lang w:val="pl-PL"/>
        </w:rPr>
        <w:t xml:space="preserve">    proc2.join()                 </w:t>
      </w:r>
    </w:p>
    <w:p w14:paraId="41F3641C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  <w:lang w:val="pl-PL"/>
        </w:rPr>
        <w:lastRenderedPageBreak/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('Process')  </w:t>
      </w:r>
    </w:p>
    <w:p w14:paraId="31545154" w14:textId="1D0FE9F2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068EBBB7" w14:textId="2CC403F1" w:rsidR="00782CEC" w:rsidRPr="002F0B14" w:rsidRDefault="00782CEC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0AC0BE1D" w14:textId="6C218D68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</w:t>
      </w:r>
      <w:r w:rsidR="002B507B" w:rsidRPr="002F0B14">
        <w:rPr>
          <w:rFonts w:ascii="Montserrat Light" w:hAnsi="Montserrat Light" w:cs="Courier New"/>
          <w:sz w:val="22"/>
          <w:szCs w:val="22"/>
        </w:rPr>
        <w:t>c)</w:t>
      </w:r>
    </w:p>
    <w:p w14:paraId="1F4A13A9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77E10BEA" w14:textId="77777777" w:rsidR="002B507B" w:rsidRPr="002F0B14" w:rsidRDefault="002B507B" w:rsidP="003D1388">
      <w:pPr>
        <w:pStyle w:val="PS"/>
        <w:ind w:left="1080" w:firstLine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from multiprocessing import Process, Queue</w:t>
      </w:r>
    </w:p>
    <w:p w14:paraId="0F9301D4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15B9D233" w14:textId="77777777" w:rsidR="002B507B" w:rsidRPr="002F0B14" w:rsidRDefault="002B507B" w:rsidP="003D1388">
      <w:pPr>
        <w:pStyle w:val="PS"/>
        <w:ind w:left="1080" w:firstLine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 queue):</w:t>
      </w:r>
    </w:p>
    <w:p w14:paraId="14C19A23" w14:textId="378967D5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1</w:t>
      </w:r>
    </w:p>
    <w:p w14:paraId="6242FF9D" w14:textId="0C9D512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r w:rsidRPr="002F0B14">
        <w:rPr>
          <w:rFonts w:ascii="Montserrat Light" w:hAnsi="Montserrat Light" w:cs="Courier New"/>
          <w:sz w:val="22"/>
          <w:szCs w:val="22"/>
        </w:rPr>
        <w:t xml:space="preserve">while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&gt; 0: </w:t>
      </w:r>
    </w:p>
    <w:p w14:paraId="3F550E24" w14:textId="5C2313D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queue.get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3D0C4854" w14:textId="42FC4003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1B3FA2C6" w14:textId="4C88E99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73543AC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</w:p>
    <w:p w14:paraId="015EDA21" w14:textId="280486DE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for (stem,</w:t>
      </w:r>
      <w:r w:rsidR="00CD35B5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2EE2D990" w14:textId="790ED57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count &gt;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4FC13E48" w14:textId="5D79864A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437F34BF" w14:textId="1A219DA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02176ACB" w14:textId="3BA9D856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2C055D37" w14:textId="544A67E2" w:rsidR="00DB06EC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</w:rPr>
        <w:t>print (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0C347FBC" w14:textId="6BC9BA12" w:rsidR="00DB06EC" w:rsidRPr="002F0B14" w:rsidRDefault="00DB06EC" w:rsidP="00DB06EC">
      <w:pPr>
        <w:pStyle w:val="PS"/>
        <w:ind w:left="216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is: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(occurs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BDCC561" w14:textId="04757699" w:rsidR="00DB06EC" w:rsidRPr="002F0B14" w:rsidRDefault="00DB06EC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     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times)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)</w:t>
      </w:r>
    </w:p>
    <w:p w14:paraId="40115D9F" w14:textId="429A7C93" w:rsidR="00DB06EC" w:rsidRPr="002F0B14" w:rsidRDefault="00DB06EC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  <w:t>return</w:t>
      </w:r>
    </w:p>
    <w:p w14:paraId="23547F23" w14:textId="50AAB5E8" w:rsidR="002B507B" w:rsidRPr="002F0B14" w:rsidRDefault="002B507B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7B9E2632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if __name__ == '__main__':   </w:t>
      </w:r>
    </w:p>
    <w:p w14:paraId="7D2C4D1D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2797429B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70E2EB87" w14:textId="294D6DD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4C72953A" w14:textId="11FA684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62D39D39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6B4374A9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15DF794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393B377C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2FCC6278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                stems[stem] = 1       </w:t>
      </w:r>
    </w:p>
    <w:p w14:paraId="4EEA67F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mytimer.end_timer('Load')        </w:t>
      </w:r>
    </w:p>
    <w:p w14:paraId="11A253E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1B7AA0F6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n = 30</w:t>
      </w:r>
    </w:p>
    <w:p w14:paraId="4A7DCC7E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queue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571AD06B" w14:textId="4E7F5405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=(stems,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queue))</w:t>
      </w:r>
    </w:p>
    <w:p w14:paraId="3ABA801F" w14:textId="05C710B2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=(stems,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queue))</w:t>
      </w:r>
    </w:p>
    <w:p w14:paraId="1FD20AA4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proc1.start()</w:t>
      </w:r>
    </w:p>
    <w:p w14:paraId="57EF0633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proc2.start()</w:t>
      </w:r>
    </w:p>
    <w:p w14:paraId="07CDBD74" w14:textId="40D83E14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n):</w:t>
      </w:r>
    </w:p>
    <w:p w14:paraId="7AE9C655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756A97B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0)</w:t>
      </w:r>
    </w:p>
    <w:p w14:paraId="154C77B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  <w:lang w:val="fr-FR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  <w:lang w:val="fr-FR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  <w:lang w:val="fr-FR"/>
        </w:rPr>
        <w:t>0)</w:t>
      </w:r>
    </w:p>
    <w:p w14:paraId="319A8985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proc1.join()</w:t>
      </w:r>
    </w:p>
    <w:p w14:paraId="109A7076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proc2.join()    </w:t>
      </w:r>
    </w:p>
    <w:p w14:paraId="0FD91ABD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mytimer.end_timer('Process')  </w:t>
      </w:r>
    </w:p>
    <w:p w14:paraId="16E37D29" w14:textId="77777777" w:rsidR="002B507B" w:rsidRPr="002F0B14" w:rsidRDefault="002B507B" w:rsidP="002B507B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p w14:paraId="30453FB9" w14:textId="77777777" w:rsidR="002B507B" w:rsidRPr="002F0B14" w:rsidRDefault="002B507B" w:rsidP="002B507B">
      <w:pPr>
        <w:pStyle w:val="PS"/>
        <w:rPr>
          <w:rFonts w:ascii="Montserrat Light" w:hAnsi="Montserrat Light" w:cs="Arial"/>
          <w:b/>
          <w:sz w:val="22"/>
          <w:szCs w:val="22"/>
        </w:rPr>
      </w:pPr>
      <w:r w:rsidRPr="002F0B14">
        <w:rPr>
          <w:rFonts w:ascii="Montserrat Light" w:hAnsi="Montserrat Light" w:cs="Arial"/>
          <w:b/>
          <w:sz w:val="22"/>
          <w:szCs w:val="22"/>
        </w:rPr>
        <w:br w:type="page"/>
      </w:r>
      <w:r w:rsidRPr="002F0B14">
        <w:rPr>
          <w:rFonts w:ascii="Montserrat Light" w:hAnsi="Montserrat Light" w:cs="Arial"/>
          <w:b/>
          <w:sz w:val="22"/>
          <w:szCs w:val="22"/>
        </w:rPr>
        <w:lastRenderedPageBreak/>
        <w:t>If time allows…</w:t>
      </w:r>
    </w:p>
    <w:p w14:paraId="6BAA6E07" w14:textId="77777777" w:rsidR="002B507B" w:rsidRPr="002F0B14" w:rsidRDefault="002B507B" w:rsidP="002B507B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044BE9E0" w14:textId="77777777" w:rsidR="002B507B" w:rsidRPr="002F0B14" w:rsidRDefault="002B507B" w:rsidP="002B507B">
      <w:pPr>
        <w:pStyle w:val="PS"/>
        <w:numPr>
          <w:ilvl w:val="0"/>
          <w:numId w:val="19"/>
        </w:numPr>
        <w:spacing w:after="0"/>
        <w:rPr>
          <w:rFonts w:ascii="Montserrat Light" w:hAnsi="Montserrat Light" w:cs="Courier New"/>
          <w:sz w:val="22"/>
          <w:szCs w:val="22"/>
          <w:lang w:val="da-DK"/>
        </w:rPr>
      </w:pPr>
    </w:p>
    <w:p w14:paraId="6F57D611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from threading import Thread</w:t>
      </w:r>
    </w:p>
    <w:p w14:paraId="17BC4403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from threading import Lock</w:t>
      </w:r>
    </w:p>
    <w:p w14:paraId="2C89E80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time</w:t>
      </w:r>
    </w:p>
    <w:p w14:paraId="41982712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random</w:t>
      </w:r>
    </w:p>
    <w:p w14:paraId="051FAA0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2ACB2CEF" w14:textId="23F416F8" w:rsidR="002B507B" w:rsidRPr="002F0B14" w:rsidRDefault="00DB06EC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rices = {'Global Motors':['0',50],</w:t>
      </w:r>
    </w:p>
    <w:p w14:paraId="4F87847F" w14:textId="62745F6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'Big Blue Inc.':['0',50],</w:t>
      </w:r>
    </w:p>
    <w:p w14:paraId="1CF2D468" w14:textId="27F5432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'Gates Software':['0',50],</w:t>
      </w:r>
    </w:p>
    <w:p w14:paraId="77AFE0BE" w14:textId="77777777" w:rsidR="00DB06EC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'Banana Computers':['0',50]</w:t>
      </w:r>
    </w:p>
    <w:p w14:paraId="2ACB4C36" w14:textId="08265081" w:rsidR="002B507B" w:rsidRPr="002F0B14" w:rsidRDefault="00DB06EC" w:rsidP="00DB06EC">
      <w:pPr>
        <w:pStyle w:val="PS"/>
        <w:spacing w:after="0"/>
        <w:ind w:left="216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}</w:t>
      </w:r>
    </w:p>
    <w:p w14:paraId="5437707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6DE22539" w14:textId="301E7FD0" w:rsidR="002B507B" w:rsidRPr="002F0B14" w:rsidRDefault="00DB06EC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c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rices = Lock()</w:t>
      </w:r>
    </w:p>
    <w:p w14:paraId="17BAEB0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78D82890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#########################################################</w:t>
      </w:r>
    </w:p>
    <w:p w14:paraId="17990A29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65278575" w14:textId="2CBECD0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def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et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tock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rices(seq):</w:t>
      </w:r>
    </w:p>
    <w:p w14:paraId="3837CD0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# Updates stock prices with random price changes</w:t>
      </w:r>
    </w:p>
    <w:p w14:paraId="4FC1FC48" w14:textId="637E3840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global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</w:t>
      </w:r>
    </w:p>
    <w:p w14:paraId="5FF8357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5027F1D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while True:</w:t>
      </w:r>
    </w:p>
    <w:p w14:paraId="2776B11C" w14:textId="29F2328A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cs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rices.acquire()    # TODO</w:t>
      </w:r>
    </w:p>
    <w:p w14:paraId="0F754263" w14:textId="73834D14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for key,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sp in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rices.items():</w:t>
      </w:r>
    </w:p>
    <w:p w14:paraId="208080D2" w14:textId="1B7AB3AC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rices[key][0] = seq</w:t>
      </w:r>
    </w:p>
    <w:p w14:paraId="7CDABC3F" w14:textId="56B071DE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rices[key][1] = max(1.0,</w:t>
      </w:r>
    </w:p>
    <w:p w14:paraId="6E74B36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sp[1] * ( 1 + ((random.random() – </w:t>
      </w:r>
    </w:p>
    <w:p w14:paraId="0E141DDD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0.5)/0.5) * 0.05))</w:t>
      </w:r>
    </w:p>
    <w:p w14:paraId="34CA62D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</w:t>
      </w:r>
    </w:p>
    <w:p w14:paraId="533F2E8B" w14:textId="071ECFF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c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rices.release()    # TODO</w:t>
      </w:r>
    </w:p>
    <w:p w14:paraId="441C2C0A" w14:textId="7F9C8C0E" w:rsidR="00154C04" w:rsidRPr="002F0B14" w:rsidRDefault="00154C04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return</w:t>
      </w:r>
    </w:p>
    <w:p w14:paraId="39E9732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4BF42F4F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#########################################################</w:t>
      </w:r>
    </w:p>
    <w:p w14:paraId="71C7B8BF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3564661F" w14:textId="7B564F11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def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ead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tock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rices():  </w:t>
      </w:r>
    </w:p>
    <w:p w14:paraId="67AE7FD6" w14:textId="6BDFE87A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global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</w:t>
      </w:r>
    </w:p>
    <w:p w14:paraId="2C6B2702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777CD937" w14:textId="08600AD4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while True:      </w:t>
      </w:r>
    </w:p>
    <w:p w14:paraId="0BA60E9E" w14:textId="14BD03CE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cs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rices.acquire()    # TODO</w:t>
      </w:r>
    </w:p>
    <w:p w14:paraId="7C8B6BC8" w14:textId="3247A4BE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for key,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sp in SharePrices.items():</w:t>
      </w:r>
    </w:p>
    <w:p w14:paraId="0BB2D431" w14:textId="2BC7B09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print(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{} {:&lt;18s} ${:05.2f}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.\</w:t>
      </w:r>
    </w:p>
    <w:p w14:paraId="66830B14" w14:textId="5401515B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      format(sp[0],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key,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sp[1]))</w:t>
      </w:r>
    </w:p>
    <w:p w14:paraId="4C4CEFB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print()</w:t>
      </w:r>
    </w:p>
    <w:p w14:paraId="3E94CCB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6D7F74A1" w14:textId="38C5B58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cs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hare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rices.release()    # TODO</w:t>
      </w:r>
    </w:p>
    <w:p w14:paraId="3D360E48" w14:textId="77777777" w:rsidR="00154C04" w:rsidRPr="002F0B14" w:rsidRDefault="002B507B" w:rsidP="00DB06EC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        time.sleep(2) </w:t>
      </w:r>
    </w:p>
    <w:p w14:paraId="7887848D" w14:textId="578502C5" w:rsidR="002F0B14" w:rsidRPr="002F0B14" w:rsidRDefault="002B507B" w:rsidP="002F0B1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</w:t>
      </w:r>
      <w:r w:rsidR="00154C04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return</w:t>
      </w:r>
    </w:p>
    <w:p w14:paraId="33A8384F" w14:textId="77777777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lang w:val="da-DK"/>
        </w:rPr>
        <w:br w:type="page"/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if __name__ == '__main__':       </w:t>
      </w:r>
    </w:p>
    <w:p w14:paraId="1304539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tids = []</w:t>
      </w:r>
    </w:p>
    <w:p w14:paraId="28080F1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5837BE85" w14:textId="37E6113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#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tart share price update thread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.</w:t>
      </w:r>
    </w:p>
    <w:p w14:paraId="6D94D3FF" w14:textId="71694EE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i in range(0,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4):     </w:t>
      </w:r>
    </w:p>
    <w:p w14:paraId="6D2A35C0" w14:textId="18AB15EE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th_set = Thread(target=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et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tock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args=str(i))</w:t>
      </w:r>
    </w:p>
    <w:p w14:paraId="075CF23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th_set.start()</w:t>
      </w:r>
    </w:p>
    <w:p w14:paraId="13C45FAD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6F973ED2" w14:textId="102F6411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# Wait for request from client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.</w:t>
      </w:r>
    </w:p>
    <w:p w14:paraId="1851E95D" w14:textId="30A9797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i in range(0,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4):        </w:t>
      </w:r>
    </w:p>
    <w:p w14:paraId="19725DF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</w:p>
    <w:p w14:paraId="538C9E82" w14:textId="5495810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th_st = Thread(target=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ead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tock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rices )</w:t>
      </w:r>
    </w:p>
    <w:p w14:paraId="54A9B4C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th_st.start()</w:t>
      </w:r>
    </w:p>
    <w:p w14:paraId="0D88D7B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tids.append(th_st)</w:t>
      </w:r>
    </w:p>
    <w:p w14:paraId="55C83B68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</w:p>
    <w:p w14:paraId="7D9BD9E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tid in tids:</w:t>
      </w:r>
    </w:p>
    <w:p w14:paraId="5F03339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tid.join() </w:t>
      </w:r>
    </w:p>
    <w:p w14:paraId="18DEABA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316CEFCE" w14:textId="77777777" w:rsidR="002B507B" w:rsidRPr="002F0B14" w:rsidRDefault="002B507B" w:rsidP="002B507B">
      <w:pPr>
        <w:pStyle w:val="PS"/>
        <w:spacing w:after="0"/>
        <w:rPr>
          <w:rFonts w:ascii="Montserrat Light" w:hAnsi="Montserrat Light" w:cs="Arial"/>
          <w:b/>
          <w:sz w:val="22"/>
          <w:szCs w:val="22"/>
          <w:lang w:val="da-DK"/>
        </w:rPr>
      </w:pPr>
    </w:p>
    <w:p w14:paraId="3B387127" w14:textId="77777777" w:rsidR="002B507B" w:rsidRPr="002F0B14" w:rsidRDefault="002B507B" w:rsidP="002B507B">
      <w:pPr>
        <w:pStyle w:val="PS"/>
        <w:numPr>
          <w:ilvl w:val="0"/>
          <w:numId w:val="20"/>
        </w:numPr>
        <w:spacing w:after="0"/>
        <w:rPr>
          <w:rFonts w:ascii="Montserrat Light" w:hAnsi="Montserrat Light" w:cs="Arial"/>
          <w:sz w:val="22"/>
          <w:szCs w:val="22"/>
          <w:lang w:val="da-DK"/>
        </w:rPr>
      </w:pPr>
      <w:r w:rsidRPr="002F0B14">
        <w:rPr>
          <w:rFonts w:ascii="Montserrat Light" w:hAnsi="Montserrat Light" w:cs="Arial"/>
          <w:sz w:val="22"/>
          <w:szCs w:val="22"/>
          <w:lang w:val="da-DK"/>
        </w:rPr>
        <w:t>Here is our multithreaded version (without the timing routines), which actually runs slightly slower than the single threaded version.</w:t>
      </w:r>
    </w:p>
    <w:p w14:paraId="7F59AB4C" w14:textId="77777777" w:rsidR="002B507B" w:rsidRPr="002F0B14" w:rsidRDefault="002B507B" w:rsidP="002B507B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p w14:paraId="2E0D836A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platform</w:t>
      </w:r>
    </w:p>
    <w:p w14:paraId="57773646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os.path</w:t>
      </w:r>
    </w:p>
    <w:p w14:paraId="136A012F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glob</w:t>
      </w:r>
    </w:p>
    <w:p w14:paraId="64BC352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from threading import Thread</w:t>
      </w:r>
    </w:p>
    <w:p w14:paraId="2350D5A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from queue import Queue</w:t>
      </w:r>
    </w:p>
    <w:p w14:paraId="6F21BE2F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7C8A12B2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#########################################################</w:t>
      </w:r>
    </w:p>
    <w:p w14:paraId="57FC4028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0336245D" w14:textId="3126578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def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emove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hread(*args):</w:t>
      </w:r>
    </w:p>
    <w:p w14:paraId="4F1DB17E" w14:textId="350D82C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queue = args</w:t>
      </w:r>
    </w:p>
    <w:p w14:paraId="412F00F9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434524E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while True:</w:t>
      </w:r>
    </w:p>
    <w:p w14:paraId="4EA58098" w14:textId="5660EA1F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f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ile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 = queue.get()</w:t>
      </w:r>
    </w:p>
    <w:p w14:paraId="3E43166B" w14:textId="498BAAA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if not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f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ile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ame: break    </w:t>
      </w:r>
    </w:p>
    <w:p w14:paraId="2EBFE07D" w14:textId="1542A28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os.remove(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_dir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+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f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ile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)</w:t>
      </w:r>
    </w:p>
    <w:p w14:paraId="38617B32" w14:textId="690DFA32" w:rsidR="00154C04" w:rsidRPr="002F0B14" w:rsidRDefault="00154C04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return</w:t>
      </w:r>
    </w:p>
    <w:p w14:paraId="1213D82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</w:p>
    <w:p w14:paraId="1E591C1A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6C41772D" w14:textId="5C73FA43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def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w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orker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hread(*args):</w:t>
      </w:r>
    </w:p>
    <w:p w14:paraId="2685DCC8" w14:textId="694DE8C1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_dir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queue,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rqueue = args</w:t>
      </w:r>
    </w:p>
    <w:p w14:paraId="787399A1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08C65F89" w14:textId="20851DE7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while True:</w:t>
      </w:r>
    </w:p>
    <w:p w14:paraId="3D4BC810" w14:textId="0F832E3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f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ile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 = queue.get()</w:t>
      </w:r>
    </w:p>
    <w:p w14:paraId="1F46D79F" w14:textId="3AA25129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if not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f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ile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ame: break</w:t>
      </w:r>
    </w:p>
    <w:p w14:paraId="7BCA9F03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</w:p>
    <w:p w14:paraId="27433565" w14:textId="1FAAB96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        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ata = open(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f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ile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>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,</w:t>
      </w:r>
      <w:r w:rsidR="00DB06EC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'rb').read()</w:t>
      </w:r>
    </w:p>
    <w:p w14:paraId="58642E8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</w:p>
    <w:p w14:paraId="165A75F2" w14:textId="055F375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 = os.path.basename(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ame)</w:t>
      </w:r>
    </w:p>
    <w:p w14:paraId="276B8A86" w14:textId="3ECEFD64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fh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_out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= open(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ir +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'wb')</w:t>
      </w:r>
    </w:p>
    <w:p w14:paraId="63AE06B4" w14:textId="0B33C35C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fh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_out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.write(Data)</w:t>
      </w:r>
    </w:p>
    <w:p w14:paraId="264400EF" w14:textId="34B8386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fh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_out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.close()</w:t>
      </w:r>
    </w:p>
    <w:p w14:paraId="19E486A0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6F0D6BA2" w14:textId="2DD8E94E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rqueue.put(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) </w:t>
      </w:r>
    </w:p>
    <w:p w14:paraId="757B2CA0" w14:textId="3B5473DF" w:rsidR="00154C04" w:rsidRPr="002F0B14" w:rsidRDefault="00154C04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return</w:t>
      </w:r>
    </w:p>
    <w:p w14:paraId="70E718F0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6CB4AF63" w14:textId="572D5E11" w:rsidR="002B507B" w:rsidRPr="002F0B14" w:rsidRDefault="00A044B1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opsys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,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h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ost = platform.uname()[:2]</w:t>
      </w:r>
    </w:p>
    <w:p w14:paraId="6AB96113" w14:textId="4DA5B1EA" w:rsidR="002B507B" w:rsidRPr="002F0B14" w:rsidRDefault="00A044B1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ource = './Bitmaps/*'</w:t>
      </w:r>
    </w:p>
    <w:p w14:paraId="64CDF65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4C701250" w14:textId="4855167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if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opsys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== 'Windows':</w:t>
      </w:r>
    </w:p>
    <w:p w14:paraId="027B7570" w14:textId="0B6FE49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ir = '\\\\INSTRUCTOR\\Shared\\' +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h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ost + '\\'</w:t>
      </w:r>
    </w:p>
    <w:p w14:paraId="5554EC2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else:</w:t>
      </w:r>
    </w:p>
    <w:p w14:paraId="35F4834A" w14:textId="4B2A69C4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ir = '/mnt/hgfs/\\\\INSTRUCTOR/' +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h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ost + '/'</w:t>
      </w:r>
    </w:p>
    <w:p w14:paraId="005D86AD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</w:t>
      </w:r>
    </w:p>
    <w:p w14:paraId="1F0457B1" w14:textId="0F9D1C90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if not os.path.isdir(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ir):</w:t>
      </w:r>
    </w:p>
    <w:p w14:paraId="04A4E7AA" w14:textId="395614C9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os.mkdir(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ir)</w:t>
      </w:r>
    </w:p>
    <w:p w14:paraId="455815C3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5F47ABB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start_timer()    </w:t>
      </w:r>
    </w:p>
    <w:p w14:paraId="5B943997" w14:textId="3C1AAE30" w:rsidR="002B507B" w:rsidRPr="002F0B14" w:rsidRDefault="00A044B1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n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um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_t</w:t>
      </w:r>
      <w:r w:rsidR="002B507B" w:rsidRPr="002F0B14">
        <w:rPr>
          <w:rFonts w:ascii="Montserrat Light" w:hAnsi="Montserrat Light" w:cs="Courier New"/>
          <w:sz w:val="22"/>
          <w:szCs w:val="22"/>
          <w:lang w:val="da-DK"/>
        </w:rPr>
        <w:t>hreads = 2</w:t>
      </w:r>
    </w:p>
    <w:p w14:paraId="60723E1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214FD4A4" w14:textId="1568EEF0" w:rsidR="002B507B" w:rsidRPr="002F0B14" w:rsidRDefault="002B507B" w:rsidP="00A044B1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for i in range(0,</w:t>
      </w:r>
      <w:r w:rsidR="00154C04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10):</w:t>
      </w:r>
    </w:p>
    <w:p w14:paraId="0E9D6103" w14:textId="75A32A1A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print('Loop',</w:t>
      </w:r>
      <w:r w:rsidR="00154C04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i)</w:t>
      </w:r>
    </w:p>
    <w:p w14:paraId="469F63DD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queue  = Queue()</w:t>
      </w:r>
    </w:p>
    <w:p w14:paraId="4CC46E49" w14:textId="37D3EC4F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rqueue = Queue()</w:t>
      </w:r>
    </w:p>
    <w:p w14:paraId="26C7B652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Tids = []</w:t>
      </w:r>
    </w:p>
    <w:p w14:paraId="56AA2C6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597713C2" w14:textId="31EE135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i in range(0,</w:t>
      </w:r>
      <w:r w:rsidR="00154C04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um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hreads):</w:t>
      </w:r>
    </w:p>
    <w:p w14:paraId="483DE23A" w14:textId="6B169DD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Tids.append(Thread(target=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w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orker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hread, </w:t>
      </w:r>
    </w:p>
    <w:p w14:paraId="091CA25E" w14:textId="658F7C1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    args=(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queue,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rqueue)))</w:t>
      </w:r>
    </w:p>
    <w:p w14:paraId="2A8D94B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4C7AD542" w14:textId="2AEED0CF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rth = Thread(target=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emove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hread, args=(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rqueue))</w:t>
      </w:r>
    </w:p>
    <w:p w14:paraId="1F541560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77C4D9E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th in Tids:</w:t>
      </w:r>
    </w:p>
    <w:p w14:paraId="55E7EDBF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th.start()</w:t>
      </w:r>
    </w:p>
    <w:p w14:paraId="3D98A436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23E06DB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rth.start()</w:t>
      </w:r>
    </w:p>
    <w:p w14:paraId="73DD742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11BE9766" w14:textId="78D6DC8A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in glob.iglob(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ource):    </w:t>
      </w:r>
    </w:p>
    <w:p w14:paraId="57C2EE9B" w14:textId="4B3DBD4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queue.put(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) </w:t>
      </w:r>
    </w:p>
    <w:p w14:paraId="6C48A63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3A1E94F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th in Tids:</w:t>
      </w:r>
    </w:p>
    <w:p w14:paraId="19A3FA41" w14:textId="113EF89A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queue.put(False)</w:t>
      </w:r>
    </w:p>
    <w:p w14:paraId="18B6F81D" w14:textId="77777777" w:rsidR="00A044B1" w:rsidRPr="002F0B14" w:rsidRDefault="00A044B1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42C446F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th in Tids:</w:t>
      </w:r>
    </w:p>
    <w:p w14:paraId="7EE4144D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        th.join()</w:t>
      </w:r>
    </w:p>
    <w:p w14:paraId="0EEBB740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03E1CDA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rqueue.put(False)</w:t>
      </w:r>
    </w:p>
    <w:p w14:paraId="089BF48A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rth.join()</w:t>
      </w:r>
    </w:p>
    <w:p w14:paraId="6200F652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59F69DBA" w14:textId="55C2606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end_timer(</w:t>
      </w:r>
      <w:r w:rsidR="00A044B1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Threaded:</w:t>
      </w:r>
      <w:r w:rsidR="00A044B1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)</w:t>
      </w:r>
    </w:p>
    <w:p w14:paraId="650DBEA9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5B584E48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65C007C8" w14:textId="77777777" w:rsidR="002B507B" w:rsidRPr="002F0B14" w:rsidRDefault="002B507B" w:rsidP="002B507B">
      <w:pPr>
        <w:pStyle w:val="PS"/>
        <w:spacing w:after="0"/>
        <w:rPr>
          <w:rFonts w:ascii="Montserrat Light" w:hAnsi="Montserrat Light" w:cs="Arial"/>
          <w:sz w:val="22"/>
          <w:szCs w:val="22"/>
          <w:lang w:val="da-DK"/>
        </w:rPr>
      </w:pPr>
      <w:bookmarkStart w:id="0" w:name="_GoBack"/>
      <w:bookmarkEnd w:id="0"/>
      <w:r w:rsidRPr="002F0B14">
        <w:rPr>
          <w:rFonts w:ascii="Montserrat Light" w:hAnsi="Montserrat Light" w:cs="Arial"/>
          <w:sz w:val="22"/>
          <w:szCs w:val="22"/>
          <w:lang w:val="da-DK"/>
        </w:rPr>
        <w:br w:type="page"/>
      </w:r>
      <w:r w:rsidRPr="002F0B14">
        <w:rPr>
          <w:rFonts w:ascii="Montserrat Light" w:hAnsi="Montserrat Light" w:cs="Arial"/>
          <w:sz w:val="22"/>
          <w:szCs w:val="22"/>
          <w:lang w:val="da-DK"/>
        </w:rPr>
        <w:lastRenderedPageBreak/>
        <w:t>This is our multiprocessing version (without the timing routines), which runs considerably faster:</w:t>
      </w:r>
    </w:p>
    <w:p w14:paraId="12F76584" w14:textId="77777777" w:rsidR="002B507B" w:rsidRPr="002F0B14" w:rsidRDefault="002B507B" w:rsidP="002B507B">
      <w:pPr>
        <w:pStyle w:val="PS"/>
        <w:spacing w:after="0"/>
        <w:rPr>
          <w:rFonts w:ascii="Montserrat Light" w:hAnsi="Montserrat Light" w:cs="Arial"/>
          <w:sz w:val="22"/>
          <w:szCs w:val="22"/>
          <w:lang w:val="da-DK"/>
        </w:rPr>
      </w:pPr>
    </w:p>
    <w:p w14:paraId="37FE34F9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platform</w:t>
      </w:r>
    </w:p>
    <w:p w14:paraId="2E42FAE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os.path</w:t>
      </w:r>
    </w:p>
    <w:p w14:paraId="5A9FCCC6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import glob</w:t>
      </w:r>
    </w:p>
    <w:p w14:paraId="3F7FC0DD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>from multiprocessing import Process, Queue</w:t>
      </w:r>
    </w:p>
    <w:p w14:paraId="2316BE92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3A99AA2D" w14:textId="0680AD83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def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emove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rocess(*args):</w:t>
      </w:r>
    </w:p>
    <w:p w14:paraId="34225099" w14:textId="001197A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queue = args</w:t>
      </w:r>
    </w:p>
    <w:p w14:paraId="237AC5AA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37FDDA8F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while True:</w:t>
      </w:r>
    </w:p>
    <w:p w14:paraId="20B66496" w14:textId="4E5C560B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= queue.get()</w:t>
      </w:r>
    </w:p>
    <w:p w14:paraId="103D90A8" w14:textId="57522D8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if not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: break    </w:t>
      </w:r>
    </w:p>
    <w:p w14:paraId="24E33F6B" w14:textId="581D6DA9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os.remove(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ir +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)</w:t>
      </w:r>
    </w:p>
    <w:p w14:paraId="7C04D9DD" w14:textId="557D78D6" w:rsidR="00154C04" w:rsidRPr="002F0B14" w:rsidRDefault="00154C04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return</w:t>
      </w:r>
    </w:p>
    <w:p w14:paraId="3D04C32A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</w:p>
    <w:p w14:paraId="2FFB167E" w14:textId="6F0A15F2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def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w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orker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rocess(*args):   </w:t>
      </w:r>
    </w:p>
    <w:p w14:paraId="4E9AA156" w14:textId="34B2B8D6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queue,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rqueue = args</w:t>
      </w:r>
    </w:p>
    <w:p w14:paraId="1D2C379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6C0701F8" w14:textId="7ED2897A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while True:</w:t>
      </w:r>
    </w:p>
    <w:p w14:paraId="63E36F51" w14:textId="43D502D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 = queue.get()</w:t>
      </w:r>
    </w:p>
    <w:p w14:paraId="273269BE" w14:textId="620D0E94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if not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: break</w:t>
      </w:r>
    </w:p>
    <w:p w14:paraId="540F666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</w:p>
    <w:p w14:paraId="6DD86916" w14:textId="6A9C480A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ata = open(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'rb').read()</w:t>
      </w:r>
    </w:p>
    <w:p w14:paraId="224471DF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</w:p>
    <w:p w14:paraId="36D13BAC" w14:textId="6E831C80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= os.path.basename(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ame)</w:t>
      </w:r>
    </w:p>
    <w:p w14:paraId="13EB1027" w14:textId="0F7E05A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fh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_out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= open(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ir +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ame,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'wb')</w:t>
      </w:r>
    </w:p>
    <w:p w14:paraId="3BD75367" w14:textId="07D0C25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fh.write(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ata)</w:t>
      </w:r>
    </w:p>
    <w:p w14:paraId="4EA768D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fh.close()</w:t>
      </w:r>
    </w:p>
    <w:p w14:paraId="076DD27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1B2F7785" w14:textId="6DF0FC96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rqueue.put(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filen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ame) </w:t>
      </w:r>
    </w:p>
    <w:p w14:paraId="5116FCA7" w14:textId="566BE98F" w:rsidR="00154C04" w:rsidRPr="002F0B14" w:rsidRDefault="00154C04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return</w:t>
      </w:r>
    </w:p>
    <w:p w14:paraId="0708F8D2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341F7A5F" w14:textId="04EBF02B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if __name__ == '__main__':   </w:t>
      </w:r>
    </w:p>
    <w:p w14:paraId="36A64F7A" w14:textId="5C6F72EF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>opsys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,</w:t>
      </w:r>
      <w:r w:rsidR="00A044B1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h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ost = platform.uname()[:2]</w:t>
      </w:r>
    </w:p>
    <w:p w14:paraId="2543C14E" w14:textId="3D6E499B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ource = './Bitmaps'</w:t>
      </w:r>
    </w:p>
    <w:p w14:paraId="335B99D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5C29920A" w14:textId="6D3856CB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if not os.path.isdir(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ource):</w:t>
      </w:r>
    </w:p>
    <w:p w14:paraId="41D467AB" w14:textId="1E3FEF7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sys.exit(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Unable to access 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+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ource)</w:t>
      </w:r>
    </w:p>
    <w:p w14:paraId="0C99E36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06B525C2" w14:textId="34021E61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ource =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ource + '/*'</w:t>
      </w:r>
    </w:p>
    <w:p w14:paraId="6E764051" w14:textId="325CC40C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if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opsys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== 'Windows':</w:t>
      </w:r>
    </w:p>
    <w:p w14:paraId="498E5025" w14:textId="3DE9FB53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ir = </w:t>
      </w:r>
    </w:p>
    <w:p w14:paraId="73A58ADB" w14:textId="5357844A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'\\\\INSTRUCTOR\\Shared\\' +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h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ost + '\\'</w:t>
      </w:r>
    </w:p>
    <w:p w14:paraId="30CCF79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else:</w:t>
      </w:r>
    </w:p>
    <w:p w14:paraId="4242EB11" w14:textId="5EEE5C5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ir = </w:t>
      </w:r>
    </w:p>
    <w:p w14:paraId="1C40C026" w14:textId="0BFDF85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'/mnt/hgfs/\\\\INSTRUCTOR/' +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h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ost + '/'</w:t>
      </w:r>
    </w:p>
    <w:p w14:paraId="7B18248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   </w:t>
      </w:r>
    </w:p>
    <w:p w14:paraId="683E4E1F" w14:textId="03C27F66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if not os.path.isdir(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ir):</w:t>
      </w:r>
    </w:p>
    <w:p w14:paraId="3947D780" w14:textId="235B94D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os.mkdir(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ir)</w:t>
      </w:r>
    </w:p>
    <w:p w14:paraId="142313F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20C24CCB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start_timer()    </w:t>
      </w:r>
    </w:p>
    <w:p w14:paraId="5908BB98" w14:textId="11A6967B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um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rocs = 2</w:t>
      </w:r>
    </w:p>
    <w:p w14:paraId="3F11AABC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23CFB315" w14:textId="3EE7970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for i in range(0,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10):</w:t>
      </w:r>
    </w:p>
    <w:p w14:paraId="7215FCB9" w14:textId="15D28D16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print('Loop',</w:t>
      </w:r>
      <w:r w:rsidR="00154C04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i)</w:t>
      </w:r>
    </w:p>
    <w:p w14:paraId="508D4C1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queue  = Queue()</w:t>
      </w:r>
    </w:p>
    <w:p w14:paraId="0DD06196" w14:textId="497B4B33" w:rsidR="002B507B" w:rsidRPr="002F0B14" w:rsidRDefault="002B507B" w:rsidP="00154C04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rqueue = Queue()</w:t>
      </w:r>
    </w:p>
    <w:p w14:paraId="0E3C80B3" w14:textId="75D7EC4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ids =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[]</w:t>
      </w:r>
    </w:p>
    <w:p w14:paraId="42221843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310995E3" w14:textId="4641FB2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for i in range(0,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n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um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rocs):</w:t>
      </w:r>
    </w:p>
    <w:p w14:paraId="57C7ED3F" w14:textId="1F9B6CB4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ids.append(Process(target=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w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orker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rocess,</w:t>
      </w:r>
    </w:p>
    <w:p w14:paraId="2BE5642D" w14:textId="031EA034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        args=(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ir,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queue,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rqueue)))</w:t>
      </w:r>
    </w:p>
    <w:p w14:paraId="1A40E778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46FCA742" w14:textId="6472EB88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rth = Process(target=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r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emove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rocess, </w:t>
      </w:r>
    </w:p>
    <w:p w14:paraId="65A95F73" w14:textId="6F700092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      args=(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t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arget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_d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ir,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rqueue))</w:t>
      </w:r>
    </w:p>
    <w:p w14:paraId="2DBF9BC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2AC771A4" w14:textId="0943DA66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for th in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ids:</w:t>
      </w:r>
    </w:p>
    <w:p w14:paraId="405F6656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th.start()</w:t>
      </w:r>
    </w:p>
    <w:p w14:paraId="26E5CF34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</w:p>
    <w:p w14:paraId="594ACF30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rth.start()</w:t>
      </w:r>
    </w:p>
    <w:p w14:paraId="25FB415A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3306D62A" w14:textId="578233AD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for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in glob.iglob(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s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ource):    </w:t>
      </w:r>
    </w:p>
    <w:p w14:paraId="2852D324" w14:textId="7F61F286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queue.put(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filename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) </w:t>
      </w:r>
    </w:p>
    <w:p w14:paraId="0C7AC34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5CA335CA" w14:textId="40F293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for th in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ids:</w:t>
      </w:r>
    </w:p>
    <w:p w14:paraId="7C5377E5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queue.put(False)</w:t>
      </w:r>
    </w:p>
    <w:p w14:paraId="292B9383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07C6E43B" w14:textId="46F76D85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for th in </w:t>
      </w:r>
      <w:r w:rsidR="00D91262" w:rsidRPr="002F0B14">
        <w:rPr>
          <w:rFonts w:ascii="Montserrat Light" w:hAnsi="Montserrat Light" w:cs="Courier New"/>
          <w:sz w:val="22"/>
          <w:szCs w:val="22"/>
          <w:lang w:val="da-DK"/>
        </w:rPr>
        <w:t>p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ids:</w:t>
      </w:r>
    </w:p>
    <w:p w14:paraId="742E6487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th.join()</w:t>
      </w:r>
    </w:p>
    <w:p w14:paraId="32D3789E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75C71CB0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rqueue.put(False)</w:t>
      </w:r>
    </w:p>
    <w:p w14:paraId="72A47D3A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rth.join()</w:t>
      </w:r>
    </w:p>
    <w:p w14:paraId="2B650C7D" w14:textId="77777777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</w:p>
    <w:p w14:paraId="5E9CD8F9" w14:textId="56928A7F" w:rsidR="002B507B" w:rsidRPr="002F0B14" w:rsidRDefault="002B507B" w:rsidP="002B507B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end_timer(</w:t>
      </w:r>
      <w:r w:rsidR="002035B7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Multiprocessing:</w:t>
      </w:r>
      <w:r w:rsidR="002035B7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)</w:t>
      </w:r>
    </w:p>
    <w:p w14:paraId="423C9FD3" w14:textId="77777777" w:rsidR="002B507B" w:rsidRPr="002F0B14" w:rsidRDefault="002B507B" w:rsidP="002B507B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p w14:paraId="2ACC338D" w14:textId="77777777" w:rsidR="001C4D0E" w:rsidRPr="002F0B14" w:rsidRDefault="001C4D0E" w:rsidP="002B507B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sectPr w:rsidR="001C4D0E" w:rsidRPr="002F0B14" w:rsidSect="00883C09">
      <w:headerReference w:type="default" r:id="rId11"/>
      <w:footerReference w:type="even" r:id="rId12"/>
      <w:footerReference w:type="default" r:id="rId13"/>
      <w:pgSz w:w="11906" w:h="16838" w:code="9"/>
      <w:pgMar w:top="1418" w:right="1134" w:bottom="2410" w:left="1418" w:header="454" w:footer="315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81EA5" w14:textId="77777777" w:rsidR="00B603D7" w:rsidRDefault="00B603D7" w:rsidP="00690DF9">
      <w:r>
        <w:separator/>
      </w:r>
    </w:p>
  </w:endnote>
  <w:endnote w:type="continuationSeparator" w:id="0">
    <w:p w14:paraId="0D9661FE" w14:textId="77777777" w:rsidR="00B603D7" w:rsidRDefault="00B603D7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Krana Fat B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6D448" w14:textId="77777777" w:rsidR="00154C04" w:rsidRDefault="00154C04" w:rsidP="00782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19E3C" w14:textId="77777777" w:rsidR="00154C04" w:rsidRDefault="00154C04" w:rsidP="001E2B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A59B" w14:textId="6C6FEA63" w:rsidR="00154C04" w:rsidRPr="002F0B14" w:rsidRDefault="00154C04" w:rsidP="00782CEC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2F0B14">
      <w:rPr>
        <w:rStyle w:val="PageNumber"/>
        <w:rFonts w:ascii="Montserrat Light" w:hAnsi="Montserrat Light"/>
      </w:rPr>
      <w:fldChar w:fldCharType="begin"/>
    </w:r>
    <w:r w:rsidRPr="002F0B14">
      <w:rPr>
        <w:rStyle w:val="PageNumber"/>
        <w:rFonts w:ascii="Montserrat Light" w:hAnsi="Montserrat Light"/>
      </w:rPr>
      <w:instrText xml:space="preserve">PAGE  </w:instrText>
    </w:r>
    <w:r w:rsidRPr="002F0B14">
      <w:rPr>
        <w:rStyle w:val="PageNumber"/>
        <w:rFonts w:ascii="Montserrat Light" w:hAnsi="Montserrat Light"/>
      </w:rPr>
      <w:fldChar w:fldCharType="separate"/>
    </w:r>
    <w:r w:rsidR="00883C09" w:rsidRPr="002F0B14">
      <w:rPr>
        <w:rStyle w:val="PageNumber"/>
        <w:rFonts w:ascii="Montserrat Light" w:hAnsi="Montserrat Light"/>
        <w:noProof/>
      </w:rPr>
      <w:t>95</w:t>
    </w:r>
    <w:r w:rsidRPr="002F0B14">
      <w:rPr>
        <w:rStyle w:val="PageNumber"/>
        <w:rFonts w:ascii="Montserrat Light" w:hAnsi="Montserrat Light"/>
      </w:rPr>
      <w:fldChar w:fldCharType="end"/>
    </w:r>
  </w:p>
  <w:p w14:paraId="47FFA402" w14:textId="2787EF6D" w:rsidR="00154C04" w:rsidRPr="002F0B14" w:rsidRDefault="00154C04" w:rsidP="001E2B68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E310" w14:textId="77777777" w:rsidR="00B603D7" w:rsidRDefault="00B603D7" w:rsidP="00690DF9">
      <w:r>
        <w:separator/>
      </w:r>
    </w:p>
  </w:footnote>
  <w:footnote w:type="continuationSeparator" w:id="0">
    <w:p w14:paraId="54DE8376" w14:textId="77777777" w:rsidR="00B603D7" w:rsidRDefault="00B603D7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9123" w14:textId="77777777" w:rsidR="002F0B14" w:rsidRPr="00E7051B" w:rsidRDefault="002F0B14" w:rsidP="002F0B14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0236CC14" wp14:editId="0B3FBF29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v2.4</w:t>
    </w:r>
  </w:p>
  <w:p w14:paraId="10F3B178" w14:textId="5F7D7EB3" w:rsidR="00154C04" w:rsidRPr="002F0B14" w:rsidRDefault="00154C04" w:rsidP="002F0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647B6"/>
    <w:multiLevelType w:val="hybridMultilevel"/>
    <w:tmpl w:val="9FBC66A0"/>
    <w:lvl w:ilvl="0" w:tplc="B18E02CC">
      <w:start w:val="1"/>
      <w:numFmt w:val="lowerLetter"/>
      <w:lvlText w:val="%1)"/>
      <w:lvlJc w:val="left"/>
      <w:pPr>
        <w:tabs>
          <w:tab w:val="num" w:pos="1155"/>
        </w:tabs>
        <w:ind w:left="115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C24BE"/>
    <w:multiLevelType w:val="hybridMultilevel"/>
    <w:tmpl w:val="67B4FDFE"/>
    <w:lvl w:ilvl="0" w:tplc="97067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6A6CFA"/>
    <w:multiLevelType w:val="hybridMultilevel"/>
    <w:tmpl w:val="933E411A"/>
    <w:lvl w:ilvl="0" w:tplc="0C5C6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65F1B"/>
    <w:multiLevelType w:val="hybridMultilevel"/>
    <w:tmpl w:val="957890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21B50"/>
    <w:multiLevelType w:val="hybridMultilevel"/>
    <w:tmpl w:val="29B2DF7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B6152"/>
    <w:multiLevelType w:val="hybridMultilevel"/>
    <w:tmpl w:val="C4F0D4C0"/>
    <w:lvl w:ilvl="0" w:tplc="3D822ED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15"/>
  </w:num>
  <w:num w:numId="6">
    <w:abstractNumId w:val="7"/>
  </w:num>
  <w:num w:numId="7">
    <w:abstractNumId w:val="14"/>
  </w:num>
  <w:num w:numId="8">
    <w:abstractNumId w:val="13"/>
  </w:num>
  <w:num w:numId="9">
    <w:abstractNumId w:val="17"/>
  </w:num>
  <w:num w:numId="10">
    <w:abstractNumId w:val="2"/>
  </w:num>
  <w:num w:numId="11">
    <w:abstractNumId w:val="6"/>
  </w:num>
  <w:num w:numId="12">
    <w:abstractNumId w:val="0"/>
  </w:num>
  <w:num w:numId="13">
    <w:abstractNumId w:val="18"/>
  </w:num>
  <w:num w:numId="14">
    <w:abstractNumId w:val="16"/>
  </w:num>
  <w:num w:numId="15">
    <w:abstractNumId w:val="12"/>
  </w:num>
  <w:num w:numId="16">
    <w:abstractNumId w:val="5"/>
  </w:num>
  <w:num w:numId="17">
    <w:abstractNumId w:val="9"/>
  </w:num>
  <w:num w:numId="18">
    <w:abstractNumId w:val="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s-C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3DEC"/>
    <w:rsid w:val="000D6401"/>
    <w:rsid w:val="000E023F"/>
    <w:rsid w:val="000E6A57"/>
    <w:rsid w:val="000F1F02"/>
    <w:rsid w:val="000F60E8"/>
    <w:rsid w:val="0011661D"/>
    <w:rsid w:val="001206F2"/>
    <w:rsid w:val="00121F91"/>
    <w:rsid w:val="00126F2B"/>
    <w:rsid w:val="001430E3"/>
    <w:rsid w:val="0014421C"/>
    <w:rsid w:val="001451E8"/>
    <w:rsid w:val="00145E38"/>
    <w:rsid w:val="00153E37"/>
    <w:rsid w:val="00154C04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1E2B68"/>
    <w:rsid w:val="002035B7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B507B"/>
    <w:rsid w:val="002C58B7"/>
    <w:rsid w:val="002E3FCE"/>
    <w:rsid w:val="002F0B14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0C3B"/>
    <w:rsid w:val="003B5FBE"/>
    <w:rsid w:val="003D1388"/>
    <w:rsid w:val="003D1C58"/>
    <w:rsid w:val="003D5C8A"/>
    <w:rsid w:val="003E0CB9"/>
    <w:rsid w:val="003F041C"/>
    <w:rsid w:val="004059F1"/>
    <w:rsid w:val="00432E3F"/>
    <w:rsid w:val="00446C3C"/>
    <w:rsid w:val="00456EB0"/>
    <w:rsid w:val="004616C0"/>
    <w:rsid w:val="00464AAC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129D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40934"/>
    <w:rsid w:val="00753101"/>
    <w:rsid w:val="00756072"/>
    <w:rsid w:val="00760D48"/>
    <w:rsid w:val="00777BD1"/>
    <w:rsid w:val="00782CEC"/>
    <w:rsid w:val="0078570C"/>
    <w:rsid w:val="0079694A"/>
    <w:rsid w:val="007975A7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3934"/>
    <w:rsid w:val="0088181A"/>
    <w:rsid w:val="00883C09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4B1"/>
    <w:rsid w:val="00A04A76"/>
    <w:rsid w:val="00A064CF"/>
    <w:rsid w:val="00A210C3"/>
    <w:rsid w:val="00A24409"/>
    <w:rsid w:val="00A30E40"/>
    <w:rsid w:val="00A42B0E"/>
    <w:rsid w:val="00A55D85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3D7"/>
    <w:rsid w:val="00B6049C"/>
    <w:rsid w:val="00B6524D"/>
    <w:rsid w:val="00B9035A"/>
    <w:rsid w:val="00B939EA"/>
    <w:rsid w:val="00BA4784"/>
    <w:rsid w:val="00BD2B2D"/>
    <w:rsid w:val="00BE5A99"/>
    <w:rsid w:val="00C10305"/>
    <w:rsid w:val="00C1048D"/>
    <w:rsid w:val="00C17EA7"/>
    <w:rsid w:val="00C20D7A"/>
    <w:rsid w:val="00C224DE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35B5"/>
    <w:rsid w:val="00CD55EF"/>
    <w:rsid w:val="00CD7D30"/>
    <w:rsid w:val="00CE3F53"/>
    <w:rsid w:val="00CE5261"/>
    <w:rsid w:val="00CF6D50"/>
    <w:rsid w:val="00D27533"/>
    <w:rsid w:val="00D2753B"/>
    <w:rsid w:val="00D349F8"/>
    <w:rsid w:val="00D40A7B"/>
    <w:rsid w:val="00D4361C"/>
    <w:rsid w:val="00D65650"/>
    <w:rsid w:val="00D862AB"/>
    <w:rsid w:val="00D91262"/>
    <w:rsid w:val="00DB06EC"/>
    <w:rsid w:val="00DB1FE5"/>
    <w:rsid w:val="00DC26B2"/>
    <w:rsid w:val="00DC5438"/>
    <w:rsid w:val="00DC6EF9"/>
    <w:rsid w:val="00DF2FFE"/>
    <w:rsid w:val="00E42649"/>
    <w:rsid w:val="00E8013E"/>
    <w:rsid w:val="00E81041"/>
    <w:rsid w:val="00EA464A"/>
    <w:rsid w:val="00EB150E"/>
    <w:rsid w:val="00ED00D8"/>
    <w:rsid w:val="00EF3DD0"/>
    <w:rsid w:val="00F11CB3"/>
    <w:rsid w:val="00F226FA"/>
    <w:rsid w:val="00F40B16"/>
    <w:rsid w:val="00F67BBB"/>
    <w:rsid w:val="00F751CA"/>
    <w:rsid w:val="00F86371"/>
    <w:rsid w:val="00F86EEE"/>
    <w:rsid w:val="00F92D97"/>
    <w:rsid w:val="00F9585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DEC18"/>
  <w15:docId w15:val="{503CFFFA-202F-4322-82FC-89E9BAE6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BI">
    <w:name w:val="BI"/>
    <w:basedOn w:val="Normal"/>
    <w:rsid w:val="00DF2FFE"/>
    <w:pPr>
      <w:widowControl w:val="0"/>
      <w:tabs>
        <w:tab w:val="left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PlainText">
    <w:name w:val="Plain Text"/>
    <w:basedOn w:val="Normal"/>
    <w:link w:val="PlainTextChar"/>
    <w:rsid w:val="00DF2F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F2FFE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rsid w:val="00DF2F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3DEC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1E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14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45195-7A20-4EAE-B267-643317174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90441D-055A-4218-9FD5-261BAF7B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</Template>
  <TotalTime>145</TotalTime>
  <Pages>16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Spore, Hayley</cp:lastModifiedBy>
  <cp:revision>22</cp:revision>
  <cp:lastPrinted>2011-06-02T09:20:00Z</cp:lastPrinted>
  <dcterms:created xsi:type="dcterms:W3CDTF">2014-07-16T11:10:00Z</dcterms:created>
  <dcterms:modified xsi:type="dcterms:W3CDTF">2020-12-14T08:28:00Z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